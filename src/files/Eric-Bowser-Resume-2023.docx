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1C4D" w14:textId="27FB42EC" w:rsidR="00DF62D3" w:rsidRPr="00CD2844" w:rsidRDefault="00DA0EAA" w:rsidP="005B5B94">
      <w:pPr>
        <w:pStyle w:val="Title"/>
        <w:spacing w:after="240"/>
        <w:jc w:val="center"/>
        <w:rPr>
          <w:rFonts w:ascii="Times New Roman" w:hAnsi="Times New Roman" w:cs="Times New Roman"/>
          <w:color w:val="7B7B7B" w:themeColor="accent3" w:themeShade="BF"/>
          <w:sz w:val="56"/>
          <w:szCs w:val="56"/>
        </w:rPr>
      </w:pPr>
      <w:bookmarkStart w:id="0" w:name="_Hlk150422134"/>
      <w:r w:rsidRPr="00CD2844">
        <w:rPr>
          <w:rFonts w:ascii="Times New Roman" w:hAnsi="Times New Roman" w:cs="Times New Roman"/>
          <w:color w:val="7B7B7B" w:themeColor="accent3" w:themeShade="BF"/>
          <w:sz w:val="56"/>
          <w:szCs w:val="56"/>
        </w:rPr>
        <w:t>ERIC RYAN BOWSER</w:t>
      </w:r>
    </w:p>
    <w:p w14:paraId="24E2D5F7" w14:textId="1E5AC72C" w:rsidR="00DA0EAA" w:rsidRPr="00CD2844" w:rsidRDefault="00516558" w:rsidP="005B5B9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7233B" w:rsidRPr="00CD2844">
          <w:rPr>
            <w:rStyle w:val="Hyperlink"/>
            <w:rFonts w:ascii="Times New Roman" w:hAnsi="Times New Roman" w:cs="Times New Roman"/>
            <w:sz w:val="28"/>
            <w:szCs w:val="28"/>
          </w:rPr>
          <w:t>linkedin</w:t>
        </w:r>
      </w:hyperlink>
      <w:r w:rsidR="00462FC2" w:rsidRPr="00CD2844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/ </w:t>
      </w:r>
      <w:hyperlink r:id="rId8" w:history="1">
        <w:r w:rsidR="00071F5D" w:rsidRPr="00CD2844">
          <w:rPr>
            <w:rStyle w:val="Hyperlink"/>
            <w:rFonts w:ascii="Times New Roman" w:hAnsi="Times New Roman" w:cs="Times New Roman"/>
            <w:sz w:val="28"/>
            <w:szCs w:val="28"/>
          </w:rPr>
          <w:t>https://eric-bowser-dev.pages.dev</w:t>
        </w:r>
      </w:hyperlink>
      <w:r w:rsidR="00462FC2" w:rsidRPr="00CD2844">
        <w:rPr>
          <w:rStyle w:val="Hyperlink"/>
          <w:rFonts w:ascii="Times New Roman" w:hAnsi="Times New Roman" w:cs="Times New Roman"/>
          <w:sz w:val="28"/>
          <w:szCs w:val="28"/>
          <w:u w:val="none"/>
        </w:rPr>
        <w:t>/</w:t>
      </w:r>
    </w:p>
    <w:p w14:paraId="3C3F1A17" w14:textId="77777777" w:rsidR="00DC60F0" w:rsidRPr="00CD2844" w:rsidRDefault="00DC60F0" w:rsidP="005B5B94">
      <w:pPr>
        <w:spacing w:before="240" w:after="240" w:line="240" w:lineRule="auto"/>
        <w:jc w:val="center"/>
        <w:rPr>
          <w:rFonts w:ascii="Times New Roman" w:hAnsi="Times New Roman" w:cs="Times New Roman"/>
          <w:color w:val="7B7B7B" w:themeColor="accent3" w:themeShade="BF"/>
          <w:sz w:val="28"/>
          <w:szCs w:val="28"/>
        </w:rPr>
      </w:pPr>
    </w:p>
    <w:p w14:paraId="03DBEA5A" w14:textId="6C80C37A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Skill</w:t>
      </w:r>
      <w:r w:rsidR="0060670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</w:t>
      </w:r>
    </w:p>
    <w:p w14:paraId="7E477BD9" w14:textId="2498E8ED" w:rsidR="00DA0EAA" w:rsidRPr="00704A88" w:rsidRDefault="00DA0EAA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Swagger / Open</w:t>
      </w:r>
      <w:r w:rsidR="0060670E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API </w:t>
      </w:r>
    </w:p>
    <w:p w14:paraId="011A9EB1" w14:textId="0AB75E7A" w:rsidR="00DC60F0" w:rsidRPr="00704A88" w:rsidRDefault="007B3143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Database Development</w:t>
      </w:r>
      <w:r w:rsidR="00704A88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704A88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60670E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GitHub </w:t>
      </w:r>
      <w:r w:rsidR="00E31EA7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 Git</w:t>
      </w:r>
    </w:p>
    <w:p w14:paraId="739CE07E" w14:textId="741BF866" w:rsidR="00B72569" w:rsidRDefault="00DA0EAA" w:rsidP="00B72569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PostgreSQL</w:t>
      </w:r>
      <w:r w:rsidR="00B7256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B7256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B7256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B7256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REST</w:t>
      </w:r>
      <w:r w:rsidR="0060670E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/</w:t>
      </w:r>
      <w:r w:rsidR="007C4184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60670E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</w:t>
      </w:r>
      <w:r w:rsidR="007B659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OAP</w:t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DC60F0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</w:p>
    <w:p w14:paraId="697F51C7" w14:textId="09344CEF" w:rsidR="00061C37" w:rsidRDefault="0060670E" w:rsidP="00B72569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WPF / MVVM</w:t>
      </w:r>
      <w:r w:rsidR="006C25FD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B7256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B72569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E31EA7" w:rsidRPr="00704A8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HTTP </w:t>
      </w:r>
      <w:r w:rsidR="000876C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 HTTPS</w:t>
      </w:r>
    </w:p>
    <w:p w14:paraId="5C9E8D5A" w14:textId="77777777" w:rsidR="00CC2D93" w:rsidRDefault="00C4680A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API </w:t>
      </w:r>
      <w:r w:rsidR="006C25FD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Development</w:t>
      </w:r>
      <w:r w:rsidR="006C25FD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6C25FD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6C25FD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CC2D93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SOLID / OOD / OOP</w:t>
      </w:r>
    </w:p>
    <w:p w14:paraId="02EF33ED" w14:textId="12545BB2" w:rsidR="00971F76" w:rsidRDefault="00CC2D93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Design Patterns</w:t>
      </w:r>
      <w:r w:rsidR="00450C2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450C2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450C2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450C25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</w:p>
    <w:p w14:paraId="4C9FA3DE" w14:textId="77777777" w:rsidR="00A347C1" w:rsidRPr="00A347C1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7EFE813A" w14:textId="2C5F1EC1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L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anguages</w:t>
      </w:r>
      <w:r w:rsidR="00167E7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/ Libraries </w:t>
      </w:r>
      <w:r w:rsidR="00B075F5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Frameworks</w:t>
      </w:r>
    </w:p>
    <w:p w14:paraId="7D23D20F" w14:textId="19422934" w:rsidR="003774A8" w:rsidRPr="0005362E" w:rsidRDefault="003774A8" w:rsidP="00B22F3C">
      <w:pPr>
        <w:spacing w:after="0" w:line="240" w:lineRule="auto"/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C# / ASP.NET / MVC</w:t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Entity Framework</w:t>
      </w:r>
    </w:p>
    <w:p w14:paraId="53D8BD98" w14:textId="387D0D89" w:rsidR="003774A8" w:rsidRPr="0005362E" w:rsidRDefault="008D1859" w:rsidP="00B22F3C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       </w:t>
      </w:r>
      <w:r w:rsidR="00CD2844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Dapper</w:t>
      </w:r>
    </w:p>
    <w:p w14:paraId="14F747E1" w14:textId="13CDEAC3" w:rsidR="003774A8" w:rsidRPr="0005362E" w:rsidRDefault="008D1859" w:rsidP="00B22F3C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       </w:t>
      </w:r>
      <w:r w:rsidR="00CD2844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SQL Server</w:t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 xml:space="preserve">Html </w:t>
      </w:r>
      <w:r w:rsidR="00CB7EE3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</w:t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CSS</w:t>
      </w:r>
    </w:p>
    <w:p w14:paraId="03F3F361" w14:textId="1A13C875" w:rsidR="003774A8" w:rsidRPr="0005362E" w:rsidRDefault="003774A8" w:rsidP="00B22F3C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PostgreSQL</w:t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Linux</w:t>
      </w:r>
      <w:r w:rsidR="00CB7EE3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/ CLI</w:t>
      </w:r>
      <w:r w:rsidR="006A6D2A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/ NGINX</w:t>
      </w:r>
    </w:p>
    <w:p w14:paraId="703410FF" w14:textId="77777777" w:rsidR="00CB7EE3" w:rsidRDefault="00DC60F0" w:rsidP="00B22F3C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Cosmos DB</w:t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Bash</w:t>
      </w:r>
    </w:p>
    <w:p w14:paraId="5B2B40A8" w14:textId="7DF78822" w:rsidR="00F010A4" w:rsidRDefault="00DC60F0" w:rsidP="00F010A4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PowerShell</w:t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3774A8"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React.js</w:t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</w:p>
    <w:p w14:paraId="652F9439" w14:textId="47A0E93C" w:rsidR="00835493" w:rsidRDefault="00DC60F0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5362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Git / GitHub</w:t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</w:r>
      <w:r w:rsidR="00F010A4">
        <w:rPr>
          <w:rFonts w:ascii="Times New Roman" w:hAnsi="Times New Roman" w:cs="Times New Roman"/>
          <w:color w:val="404040" w:themeColor="text1" w:themeTint="BF"/>
          <w:sz w:val="28"/>
          <w:szCs w:val="28"/>
        </w:rPr>
        <w:tab/>
        <w:t>Node / NPM</w:t>
      </w:r>
    </w:p>
    <w:p w14:paraId="119F1C47" w14:textId="77777777" w:rsidR="00A347C1" w:rsidRPr="00835493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2804132" w14:textId="61B826B2" w:rsidR="007C258A" w:rsidRPr="007C4184" w:rsidRDefault="00516558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sdt>
        <w:sdtPr>
          <w:rPr>
            <w:rFonts w:ascii="Times New Roman" w:hAnsi="Times New Roman" w:cs="Times New Roman"/>
            <w:color w:val="7B7B7B" w:themeColor="accent3" w:themeShade="BF"/>
            <w:sz w:val="40"/>
            <w:szCs w:val="40"/>
          </w:r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7C4184">
            <w:rPr>
              <w:rFonts w:ascii="Times New Roman" w:hAnsi="Times New Roman" w:cs="Times New Roman"/>
              <w:color w:val="7B7B7B" w:themeColor="accent3" w:themeShade="BF"/>
              <w:sz w:val="40"/>
              <w:szCs w:val="40"/>
            </w:rPr>
            <w:t>Experience</w:t>
          </w:r>
        </w:sdtContent>
      </w:sdt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Visible Supply Chain / </w:t>
      </w:r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Maersk</w:t>
      </w:r>
    </w:p>
    <w:p w14:paraId="0C549F60" w14:textId="14AACDF3" w:rsidR="00F24C7B" w:rsidRPr="005B5B94" w:rsidRDefault="007C258A" w:rsidP="005B5B94">
      <w:pPr>
        <w:pStyle w:val="Heading3"/>
        <w:spacing w:after="240"/>
        <w:rPr>
          <w:rFonts w:ascii="Times New Roman" w:hAnsi="Times New Roman" w:cs="Times New Roman"/>
        </w:rPr>
      </w:pPr>
      <w:r w:rsidRPr="00CD2844">
        <w:rPr>
          <w:rFonts w:ascii="Times New Roman" w:hAnsi="Times New Roman" w:cs="Times New Roman"/>
        </w:rPr>
        <w:t>2023 – Present</w:t>
      </w:r>
    </w:p>
    <w:p w14:paraId="34477D59" w14:textId="76813552" w:rsidR="006F250E" w:rsidRPr="005B5B94" w:rsidRDefault="00F24C7B" w:rsidP="005B5B94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Supply Chain / Integrations around supply chain management</w:t>
      </w:r>
    </w:p>
    <w:p w14:paraId="5124EA5C" w14:textId="77777777" w:rsidR="00F645A9" w:rsidRPr="003A7E2B" w:rsidRDefault="00F645A9" w:rsidP="005B5B94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103FA94F" w14:textId="65E16888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Integrate client(s)</w:t>
      </w:r>
      <w:r w:rsidR="00257D35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with services:</w:t>
      </w:r>
    </w:p>
    <w:p w14:paraId="2C869F9B" w14:textId="03F21A25" w:rsidR="00257D35" w:rsidRPr="00B22F3C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22F3C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ASP.NET / Standard / Entity framework / SOAP </w:t>
      </w:r>
      <w:r w:rsidR="000655D4" w:rsidRPr="00B22F3C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/ Rest</w:t>
      </w:r>
    </w:p>
    <w:p w14:paraId="754F0606" w14:textId="77777777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Label generation</w:t>
      </w:r>
    </w:p>
    <w:p w14:paraId="73A71B93" w14:textId="1F8F9C1B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Tracking</w:t>
      </w:r>
    </w:p>
    <w:p w14:paraId="6CD9B8EE" w14:textId="77777777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Address validation</w:t>
      </w:r>
    </w:p>
    <w:p w14:paraId="300A8ED1" w14:textId="143239D5" w:rsidR="00F645A9" w:rsidRPr="00B1783F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Shipping manifests</w:t>
      </w:r>
    </w:p>
    <w:p w14:paraId="3D616054" w14:textId="1B3C2415" w:rsidR="00C52345" w:rsidRPr="00B1783F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Accounts and certification</w:t>
      </w:r>
    </w:p>
    <w:p w14:paraId="2015BE2C" w14:textId="5947F3D3" w:rsidR="00F645A9" w:rsidRPr="00B1783F" w:rsidRDefault="000655D4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caching</w:t>
      </w:r>
    </w:p>
    <w:p w14:paraId="7D2D5414" w14:textId="77777777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lastRenderedPageBreak/>
        <w:t>Work with carrier APIs (USPS and FedEx, etc.)</w:t>
      </w:r>
    </w:p>
    <w:p w14:paraId="4EFF8903" w14:textId="77777777" w:rsidR="00F645A9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Attend regular SCRUM meetings.</w:t>
      </w:r>
    </w:p>
    <w:p w14:paraId="012332F9" w14:textId="0F996C07" w:rsidR="0060670E" w:rsidRPr="00B1783F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Update legacy ASP.NET application to </w:t>
      </w:r>
      <w:r w:rsidR="00257D35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ASP</w:t>
      </w: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.NET 7.0 Web API</w:t>
      </w:r>
    </w:p>
    <w:p w14:paraId="0F613617" w14:textId="147BA30E" w:rsidR="00293BA5" w:rsidRPr="00B1783F" w:rsidRDefault="00257D35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Work with external clients to understand </w:t>
      </w:r>
      <w:r w:rsidR="00B1783F"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needs.</w:t>
      </w:r>
      <w:r w:rsidRPr="00B1783F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</w:p>
    <w:p w14:paraId="34514295" w14:textId="77777777" w:rsidR="003A7E2B" w:rsidRPr="0079396B" w:rsidRDefault="003A7E2B" w:rsidP="003A7E2B">
      <w:pPr>
        <w:pStyle w:val="ListBullet"/>
        <w:numPr>
          <w:ilvl w:val="0"/>
          <w:numId w:val="0"/>
        </w:numPr>
        <w:spacing w:after="240" w:line="240" w:lineRule="auto"/>
        <w:ind w:left="720"/>
        <w:rPr>
          <w:rStyle w:val="SubtleReference"/>
          <w:rFonts w:ascii="Times New Roman" w:hAnsi="Times New Roman" w:cs="Times New Roman"/>
          <w:smallCaps w:val="0"/>
          <w:color w:val="404040" w:themeColor="text1" w:themeTint="BF"/>
          <w:sz w:val="24"/>
          <w:szCs w:val="24"/>
        </w:rPr>
      </w:pPr>
    </w:p>
    <w:p w14:paraId="7BF68594" w14:textId="61EBFD87" w:rsidR="00DC60F0" w:rsidRPr="007C4184" w:rsidRDefault="00DC60F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W</w:t>
      </w:r>
      <w:r w:rsidR="00EC356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illis Towser Watson</w:t>
      </w:r>
    </w:p>
    <w:p w14:paraId="00320428" w14:textId="414D7F37" w:rsidR="00F24C7B" w:rsidRDefault="00F24C7B" w:rsidP="005B5B94">
      <w:pPr>
        <w:spacing w:after="24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D284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2016 – 08/2022</w:t>
      </w:r>
    </w:p>
    <w:p w14:paraId="6EE5DCCE" w14:textId="15E19BBA" w:rsidR="00F645A9" w:rsidRDefault="00257D35" w:rsidP="003A7E2B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Healthcare space /Public facing website to buy healthcare plans in a marketplace.</w:t>
      </w:r>
    </w:p>
    <w:p w14:paraId="3263C94B" w14:textId="13A9F4BE" w:rsidR="0021266F" w:rsidRPr="0021266F" w:rsidRDefault="0021266F" w:rsidP="0021266F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27DDB9C8" w14:textId="22006655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Create React.js reusable components to company-wide component library to align the look and feel of the public-facing </w:t>
      </w:r>
      <w:r w:rsidR="00257D35" w:rsidRPr="0021266F">
        <w:rPr>
          <w:rFonts w:ascii="Times New Roman" w:hAnsi="Times New Roman" w:cs="Times New Roman"/>
          <w:sz w:val="28"/>
          <w:szCs w:val="28"/>
        </w:rPr>
        <w:t>website.</w:t>
      </w:r>
    </w:p>
    <w:p w14:paraId="79FF274C" w14:textId="320091D9" w:rsidR="000655D4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Worked on converting existing ASP.NET MVC style using pub/sub to </w:t>
      </w:r>
      <w:r w:rsidR="00823F07" w:rsidRPr="0021266F">
        <w:rPr>
          <w:rFonts w:ascii="Times New Roman" w:hAnsi="Times New Roman" w:cs="Times New Roman"/>
          <w:sz w:val="28"/>
          <w:szCs w:val="28"/>
        </w:rPr>
        <w:t>REST.</w:t>
      </w:r>
    </w:p>
    <w:p w14:paraId="5923D4B7" w14:textId="300186C2" w:rsidR="00F645A9" w:rsidRPr="0021266F" w:rsidRDefault="000655D4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Web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APIs between products using Microsoft Identity, Auth0 and </w:t>
      </w:r>
      <w:r w:rsidRPr="0021266F">
        <w:rPr>
          <w:rFonts w:ascii="Times New Roman" w:hAnsi="Times New Roman" w:cs="Times New Roman"/>
          <w:sz w:val="28"/>
          <w:szCs w:val="28"/>
        </w:rPr>
        <w:t xml:space="preserve">/ or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authorization Bearer </w:t>
      </w:r>
      <w:r w:rsidR="00823F07" w:rsidRPr="0021266F">
        <w:rPr>
          <w:rFonts w:ascii="Times New Roman" w:hAnsi="Times New Roman" w:cs="Times New Roman"/>
          <w:sz w:val="28"/>
          <w:szCs w:val="28"/>
        </w:rPr>
        <w:t>tokens.</w:t>
      </w:r>
    </w:p>
    <w:p w14:paraId="4EA4520A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Actively troubleshoot and fix bugs logging to SumoLogic data aggregation solution</w:t>
      </w:r>
    </w:p>
    <w:p w14:paraId="10EC1E88" w14:textId="31DB2A8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Submit pull requests on feature branches to be </w:t>
      </w:r>
      <w:r w:rsidR="00257D35" w:rsidRPr="0021266F">
        <w:rPr>
          <w:rFonts w:ascii="Times New Roman" w:hAnsi="Times New Roman" w:cs="Times New Roman"/>
          <w:sz w:val="28"/>
          <w:szCs w:val="28"/>
        </w:rPr>
        <w:t>reviewed.</w:t>
      </w:r>
      <w:r w:rsidRPr="002126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F32A" w14:textId="422651AB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Deploy features to development and staging </w:t>
      </w:r>
      <w:r w:rsidR="00257D35" w:rsidRPr="0021266F">
        <w:rPr>
          <w:rFonts w:ascii="Times New Roman" w:hAnsi="Times New Roman" w:cs="Times New Roman"/>
          <w:sz w:val="28"/>
          <w:szCs w:val="28"/>
        </w:rPr>
        <w:t>environments.</w:t>
      </w:r>
    </w:p>
    <w:p w14:paraId="5B8C6F18" w14:textId="79F48FF6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Maintain build scripts and </w:t>
      </w:r>
      <w:r w:rsidR="00257D35" w:rsidRPr="0021266F">
        <w:rPr>
          <w:rFonts w:ascii="Times New Roman" w:hAnsi="Times New Roman" w:cs="Times New Roman"/>
          <w:sz w:val="28"/>
          <w:szCs w:val="28"/>
        </w:rPr>
        <w:t>packages.</w:t>
      </w:r>
    </w:p>
    <w:p w14:paraId="358EC795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Ongoing tests for any new method or unit of work </w:t>
      </w:r>
    </w:p>
    <w:p w14:paraId="418B6D21" w14:textId="6CE1782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Follow established development coding standards and best practice</w:t>
      </w:r>
      <w:r w:rsidR="00823F07" w:rsidRPr="0021266F">
        <w:rPr>
          <w:rFonts w:ascii="Times New Roman" w:hAnsi="Times New Roman" w:cs="Times New Roman"/>
          <w:sz w:val="28"/>
          <w:szCs w:val="28"/>
        </w:rPr>
        <w:t>.</w:t>
      </w:r>
    </w:p>
    <w:p w14:paraId="451A4A66" w14:textId="77777777" w:rsidR="00DC60F0" w:rsidRPr="00CD2844" w:rsidRDefault="00DC60F0" w:rsidP="005B5B94">
      <w:pPr>
        <w:spacing w:after="240"/>
        <w:rPr>
          <w:rFonts w:ascii="Times New Roman" w:hAnsi="Times New Roman" w:cs="Times New Roman"/>
        </w:rPr>
      </w:pPr>
    </w:p>
    <w:p w14:paraId="6368F701" w14:textId="41BE706D" w:rsidR="00CD2844" w:rsidRPr="007C4184" w:rsidRDefault="00257D35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G</w:t>
      </w:r>
      <w:r w:rsidR="0073052D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old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Point Systems</w:t>
      </w:r>
    </w:p>
    <w:p w14:paraId="375DDBC6" w14:textId="2F0DC2FE" w:rsidR="00F24C7B" w:rsidRPr="00CD2844" w:rsidRDefault="00F24C7B" w:rsidP="005B5B94">
      <w:pPr>
        <w:spacing w:before="240" w:after="240"/>
        <w:rPr>
          <w:rFonts w:ascii="Times New Roman" w:hAnsi="Times New Roman" w:cs="Times New Roman"/>
          <w:color w:val="00B050"/>
          <w:sz w:val="28"/>
          <w:szCs w:val="28"/>
        </w:rPr>
      </w:pPr>
      <w:r w:rsidRPr="00CD2844">
        <w:rPr>
          <w:rFonts w:ascii="Times New Roman" w:hAnsi="Times New Roman" w:cs="Times New Roman"/>
          <w:color w:val="00B050"/>
          <w:sz w:val="28"/>
          <w:szCs w:val="28"/>
        </w:rPr>
        <w:t xml:space="preserve">2013 </w:t>
      </w:r>
      <w:r w:rsidR="00366252" w:rsidRPr="00CD2844">
        <w:rPr>
          <w:rFonts w:ascii="Times New Roman" w:hAnsi="Times New Roman" w:cs="Times New Roman"/>
          <w:color w:val="00B050"/>
          <w:sz w:val="28"/>
          <w:szCs w:val="28"/>
        </w:rPr>
        <w:t>–</w:t>
      </w:r>
      <w:r w:rsidRPr="00CD2844">
        <w:rPr>
          <w:rFonts w:ascii="Times New Roman" w:hAnsi="Times New Roman" w:cs="Times New Roman"/>
          <w:color w:val="00B050"/>
          <w:sz w:val="28"/>
          <w:szCs w:val="28"/>
        </w:rPr>
        <w:t xml:space="preserve"> 2015</w:t>
      </w:r>
    </w:p>
    <w:p w14:paraId="1BE9D048" w14:textId="0E1B5207" w:rsidR="00F24C7B" w:rsidRPr="00BD5E00" w:rsidRDefault="00366252" w:rsidP="005B5B94">
      <w:pPr>
        <w:spacing w:before="240"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935010">
        <w:rPr>
          <w:rFonts w:ascii="Times New Roman" w:hAnsi="Times New Roman" w:cs="Times New Roman"/>
          <w:i/>
          <w:iCs/>
          <w:sz w:val="28"/>
          <w:szCs w:val="28"/>
        </w:rPr>
        <w:t xml:space="preserve">Financial company managing software for origination </w:t>
      </w:r>
      <w:r w:rsidR="005F33B1" w:rsidRPr="00935010">
        <w:rPr>
          <w:rFonts w:ascii="Times New Roman" w:hAnsi="Times New Roman" w:cs="Times New Roman"/>
          <w:i/>
          <w:iCs/>
          <w:sz w:val="28"/>
          <w:szCs w:val="28"/>
        </w:rPr>
        <w:t>loans.</w:t>
      </w:r>
    </w:p>
    <w:p w14:paraId="02C85200" w14:textId="26DEB248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Develop and support new client code for onboarding new client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</w:t>
      </w:r>
      <w:r w:rsidR="00823F07" w:rsidRPr="00B1783F">
        <w:rPr>
          <w:rFonts w:ascii="Times New Roman" w:hAnsi="Times New Roman" w:cs="Times New Roman"/>
          <w:sz w:val="28"/>
          <w:szCs w:val="28"/>
        </w:rPr>
        <w:t>data.</w:t>
      </w:r>
    </w:p>
    <w:p w14:paraId="149BF1ED" w14:textId="41BB8CAB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WPF and MVVM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pc application for agents to </w:t>
      </w:r>
      <w:r w:rsidR="00A865D9" w:rsidRPr="00B1783F">
        <w:rPr>
          <w:rFonts w:ascii="Times New Roman" w:hAnsi="Times New Roman" w:cs="Times New Roman"/>
          <w:sz w:val="28"/>
          <w:szCs w:val="28"/>
        </w:rPr>
        <w:t xml:space="preserve">start </w:t>
      </w:r>
      <w:r w:rsidR="00823F07" w:rsidRPr="00B1783F">
        <w:rPr>
          <w:rFonts w:ascii="Times New Roman" w:hAnsi="Times New Roman" w:cs="Times New Roman"/>
          <w:sz w:val="28"/>
          <w:szCs w:val="28"/>
        </w:rPr>
        <w:t>loans.</w:t>
      </w:r>
    </w:p>
    <w:p w14:paraId="3D9CD43C" w14:textId="0E72B2AA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Creation of unique SQL reports for client statistics</w:t>
      </w:r>
    </w:p>
    <w:p w14:paraId="5569E445" w14:textId="0134412A" w:rsidR="00257D35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Work closely with the project manager to get requirements to deliver </w:t>
      </w:r>
      <w:r w:rsidR="00823F07" w:rsidRPr="00B1783F">
        <w:rPr>
          <w:rFonts w:ascii="Times New Roman" w:hAnsi="Times New Roman" w:cs="Times New Roman"/>
          <w:sz w:val="28"/>
          <w:szCs w:val="28"/>
        </w:rPr>
        <w:t>reports.</w:t>
      </w:r>
    </w:p>
    <w:p w14:paraId="6A05BF32" w14:textId="50E655AD" w:rsidR="000B714F" w:rsidRPr="00871D60" w:rsidRDefault="00A865D9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C# statistical reports generated 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with drawing </w:t>
      </w:r>
      <w:r w:rsidR="00823F07" w:rsidRPr="00B1783F">
        <w:rPr>
          <w:rFonts w:ascii="Times New Roman" w:hAnsi="Times New Roman" w:cs="Times New Roman"/>
          <w:sz w:val="28"/>
          <w:szCs w:val="28"/>
        </w:rPr>
        <w:t>libraries.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4187AF27" w14:textId="39CB4CB3" w:rsidR="007C4184" w:rsidRPr="007C4184" w:rsidRDefault="000B27A0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lastRenderedPageBreak/>
        <w:t>Experience / Tech Systems</w:t>
      </w:r>
    </w:p>
    <w:p w14:paraId="066F8CFC" w14:textId="33FB03F6" w:rsidR="000B27A0" w:rsidRPr="008A68F5" w:rsidRDefault="008A68F5" w:rsidP="000B27A0">
      <w:pPr>
        <w:rPr>
          <w:color w:val="00B050"/>
          <w:sz w:val="24"/>
          <w:szCs w:val="24"/>
        </w:rPr>
      </w:pPr>
      <w:r w:rsidRPr="008A68F5">
        <w:rPr>
          <w:color w:val="00B050"/>
          <w:sz w:val="24"/>
          <w:szCs w:val="24"/>
        </w:rPr>
        <w:t>2012 - 2013</w:t>
      </w:r>
    </w:p>
    <w:p w14:paraId="0B49E224" w14:textId="18D80E8E" w:rsidR="000B27A0" w:rsidRDefault="008A68F5" w:rsidP="000B714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work </w:t>
      </w:r>
      <w:r w:rsidR="00472D97">
        <w:rPr>
          <w:rFonts w:ascii="Times New Roman" w:hAnsi="Times New Roman" w:cs="Times New Roman"/>
          <w:sz w:val="28"/>
          <w:szCs w:val="28"/>
        </w:rPr>
        <w:t>before graduation</w:t>
      </w:r>
    </w:p>
    <w:p w14:paraId="78E17620" w14:textId="2BE88C9D" w:rsidR="00472D97" w:rsidRDefault="00472D97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Set-up engineer work machines</w:t>
      </w:r>
      <w:r w:rsidR="00226392">
        <w:rPr>
          <w:rFonts w:ascii="Times New Roman" w:hAnsi="Times New Roman" w:cs="Times New Roman"/>
          <w:sz w:val="28"/>
          <w:szCs w:val="28"/>
        </w:rPr>
        <w:t xml:space="preserve"> with software</w:t>
      </w:r>
    </w:p>
    <w:p w14:paraId="75DFE55C" w14:textId="1B62A9B7" w:rsidR="00226392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SolidWorks</w:t>
      </w:r>
    </w:p>
    <w:p w14:paraId="5F003C21" w14:textId="63F75739" w:rsidR="00226392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CNC Software </w:t>
      </w:r>
    </w:p>
    <w:p w14:paraId="235DCACE" w14:textId="7E5A3F04" w:rsidR="00226392" w:rsidRDefault="00226392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 </w:t>
      </w:r>
      <w:r w:rsidR="006B2508">
        <w:rPr>
          <w:rFonts w:ascii="Times New Roman" w:hAnsi="Times New Roman" w:cs="Times New Roman"/>
          <w:sz w:val="28"/>
          <w:szCs w:val="28"/>
        </w:rPr>
        <w:t xml:space="preserve">assert </w:t>
      </w:r>
      <w:r w:rsidR="00AF2F36">
        <w:rPr>
          <w:rFonts w:ascii="Times New Roman" w:hAnsi="Times New Roman" w:cs="Times New Roman"/>
          <w:sz w:val="28"/>
          <w:szCs w:val="28"/>
        </w:rPr>
        <w:t>inventory.</w:t>
      </w:r>
    </w:p>
    <w:p w14:paraId="4243BF73" w14:textId="22AB6D60" w:rsidR="006B2508" w:rsidRDefault="006B2508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Set-up Nagios ser</w:t>
      </w:r>
      <w:r w:rsidR="00C040D5">
        <w:rPr>
          <w:rFonts w:ascii="Times New Roman" w:hAnsi="Times New Roman" w:cs="Times New Roman"/>
          <w:sz w:val="28"/>
          <w:szCs w:val="28"/>
        </w:rPr>
        <w:t>ver for availability</w:t>
      </w:r>
    </w:p>
    <w:p w14:paraId="16B3C570" w14:textId="0C065227" w:rsidR="00C040D5" w:rsidRDefault="00C040D5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and install network </w:t>
      </w:r>
      <w:r w:rsidR="00871D60">
        <w:rPr>
          <w:rFonts w:ascii="Times New Roman" w:hAnsi="Times New Roman" w:cs="Times New Roman"/>
          <w:sz w:val="28"/>
          <w:szCs w:val="28"/>
        </w:rPr>
        <w:t>components.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20E62" w14:textId="7912EC8E" w:rsidR="00C040D5" w:rsidRDefault="00C040D5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 bridge</w:t>
      </w:r>
    </w:p>
    <w:p w14:paraId="26746E69" w14:textId="14E0B3E5" w:rsidR="00C040D5" w:rsidRDefault="00871D60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Cabling and switches</w:t>
      </w:r>
    </w:p>
    <w:p w14:paraId="492884A6" w14:textId="0E3235A8" w:rsidR="007C4184" w:rsidRPr="007C4184" w:rsidRDefault="007C4184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ducation</w:t>
      </w:r>
    </w:p>
    <w:p w14:paraId="42E68458" w14:textId="77777777" w:rsidR="007C4184" w:rsidRPr="007C4184" w:rsidRDefault="007C4184" w:rsidP="007C4184">
      <w:pPr>
        <w:pStyle w:val="ListParagraph"/>
        <w:ind w:left="0"/>
        <w:rPr>
          <w:rFonts w:ascii="Times New Roman" w:hAnsi="Times New Roman" w:cs="Times New Roman"/>
          <w:color w:val="00B050"/>
          <w:sz w:val="32"/>
          <w:szCs w:val="32"/>
        </w:rPr>
      </w:pPr>
      <w:r w:rsidRPr="007C4184">
        <w:rPr>
          <w:rFonts w:ascii="Times New Roman" w:hAnsi="Times New Roman" w:cs="Times New Roman"/>
          <w:color w:val="00B050"/>
          <w:sz w:val="32"/>
          <w:szCs w:val="32"/>
        </w:rPr>
        <w:t>2010 – 2011</w:t>
      </w:r>
    </w:p>
    <w:p w14:paraId="206FF305" w14:textId="77777777" w:rsidR="007C4184" w:rsidRPr="007C4184" w:rsidRDefault="007C4184" w:rsidP="007C4184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C4184">
        <w:rPr>
          <w:rFonts w:ascii="Times New Roman" w:hAnsi="Times New Roman" w:cs="Times New Roman"/>
          <w:sz w:val="32"/>
          <w:szCs w:val="32"/>
        </w:rPr>
        <w:t>University Of Phoenix</w:t>
      </w:r>
    </w:p>
    <w:p w14:paraId="01CAD280" w14:textId="77777777" w:rsidR="007C4184" w:rsidRPr="007C4184" w:rsidRDefault="007C4184" w:rsidP="007C4184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5CFA1725" w14:textId="77777777" w:rsidR="007C4184" w:rsidRPr="007C4184" w:rsidRDefault="007C4184" w:rsidP="007C4184">
      <w:pPr>
        <w:pStyle w:val="ListParagraph"/>
        <w:ind w:left="0"/>
        <w:rPr>
          <w:rFonts w:ascii="Times New Roman" w:hAnsi="Times New Roman" w:cs="Times New Roman"/>
          <w:color w:val="00B050"/>
          <w:sz w:val="32"/>
          <w:szCs w:val="32"/>
        </w:rPr>
      </w:pPr>
      <w:r w:rsidRPr="007C4184">
        <w:rPr>
          <w:rFonts w:ascii="Times New Roman" w:hAnsi="Times New Roman" w:cs="Times New Roman"/>
          <w:color w:val="00B050"/>
          <w:sz w:val="32"/>
          <w:szCs w:val="32"/>
        </w:rPr>
        <w:t>2011– 2013</w:t>
      </w:r>
    </w:p>
    <w:p w14:paraId="6F0C71AF" w14:textId="4BC2C92F" w:rsidR="00FB5C87" w:rsidRPr="004A0643" w:rsidRDefault="007C4184" w:rsidP="00FB5C87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7C4184">
        <w:rPr>
          <w:rFonts w:ascii="Times New Roman" w:hAnsi="Times New Roman" w:cs="Times New Roman"/>
          <w:sz w:val="32"/>
          <w:szCs w:val="32"/>
        </w:rPr>
        <w:t>Weber State University</w:t>
      </w:r>
    </w:p>
    <w:sectPr w:rsidR="00FB5C87" w:rsidRPr="004A0643" w:rsidSect="009D73F2">
      <w:footerReference w:type="even" r:id="rId9"/>
      <w:footerReference w:type="default" r:id="rId10"/>
      <w:footerReference w:type="first" r:id="rId11"/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E763" w14:textId="77777777" w:rsidR="0088367B" w:rsidRDefault="0088367B" w:rsidP="0068194B">
      <w:r>
        <w:separator/>
      </w:r>
    </w:p>
    <w:p w14:paraId="6A237CC1" w14:textId="77777777" w:rsidR="0088367B" w:rsidRDefault="0088367B"/>
    <w:p w14:paraId="6E75F65D" w14:textId="77777777" w:rsidR="0088367B" w:rsidRDefault="0088367B"/>
    <w:p w14:paraId="3E795076" w14:textId="77777777" w:rsidR="0088367B" w:rsidRDefault="0088367B"/>
  </w:endnote>
  <w:endnote w:type="continuationSeparator" w:id="0">
    <w:p w14:paraId="497D37E9" w14:textId="77777777" w:rsidR="0088367B" w:rsidRDefault="0088367B" w:rsidP="0068194B">
      <w:r>
        <w:continuationSeparator/>
      </w:r>
    </w:p>
    <w:p w14:paraId="63D6C03B" w14:textId="77777777" w:rsidR="0088367B" w:rsidRDefault="0088367B"/>
    <w:p w14:paraId="4099886D" w14:textId="77777777" w:rsidR="0088367B" w:rsidRDefault="0088367B"/>
    <w:p w14:paraId="5D139423" w14:textId="77777777" w:rsidR="0088367B" w:rsidRDefault="0088367B"/>
  </w:endnote>
  <w:endnote w:type="continuationNotice" w:id="1">
    <w:p w14:paraId="1979F0A0" w14:textId="77777777" w:rsidR="0088367B" w:rsidRDefault="0088367B"/>
    <w:p w14:paraId="7610E7DD" w14:textId="77777777" w:rsidR="0088367B" w:rsidRDefault="00883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99E6" w14:textId="40087EAC" w:rsidR="003A7E2B" w:rsidRPr="003A7E2B" w:rsidRDefault="00FB5C87" w:rsidP="005A3709">
    <w:pPr>
      <w:pStyle w:val="ListParagraph"/>
      <w:ind w:left="0"/>
      <w:rPr>
        <w:color w:val="7B7B7B" w:themeColor="accent3" w:themeShade="BF"/>
        <w:sz w:val="24"/>
        <w:szCs w:val="24"/>
      </w:rPr>
    </w:pPr>
    <w:r>
      <w:rPr>
        <w:color w:val="7B7B7B" w:themeColor="accent3" w:themeShade="BF"/>
        <w:sz w:val="24"/>
        <w:szCs w:val="24"/>
      </w:rPr>
      <w:t xml:space="preserve">                                                                                       </w:t>
    </w:r>
  </w:p>
  <w:p w14:paraId="5A3B3ED5" w14:textId="31F441CD" w:rsidR="005A3709" w:rsidRPr="003A7E2B" w:rsidRDefault="00FB5C87" w:rsidP="005A3709">
    <w:pPr>
      <w:pStyle w:val="ListParagraph"/>
      <w:ind w:left="0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5DEB" w14:textId="77777777" w:rsidR="0088367B" w:rsidRDefault="0088367B" w:rsidP="0068194B">
      <w:r>
        <w:separator/>
      </w:r>
    </w:p>
    <w:p w14:paraId="26E5DD22" w14:textId="77777777" w:rsidR="0088367B" w:rsidRDefault="0088367B"/>
    <w:p w14:paraId="5B61363E" w14:textId="77777777" w:rsidR="0088367B" w:rsidRDefault="0088367B"/>
    <w:p w14:paraId="3B6AE102" w14:textId="77777777" w:rsidR="0088367B" w:rsidRDefault="0088367B"/>
  </w:footnote>
  <w:footnote w:type="continuationSeparator" w:id="0">
    <w:p w14:paraId="5107FE2D" w14:textId="77777777" w:rsidR="0088367B" w:rsidRDefault="0088367B" w:rsidP="0068194B">
      <w:r>
        <w:continuationSeparator/>
      </w:r>
    </w:p>
    <w:p w14:paraId="3AAED259" w14:textId="77777777" w:rsidR="0088367B" w:rsidRDefault="0088367B"/>
    <w:p w14:paraId="5FC87D8B" w14:textId="77777777" w:rsidR="0088367B" w:rsidRDefault="0088367B"/>
    <w:p w14:paraId="298515D7" w14:textId="77777777" w:rsidR="0088367B" w:rsidRDefault="0088367B"/>
  </w:footnote>
  <w:footnote w:type="continuationNotice" w:id="1">
    <w:p w14:paraId="2B381796" w14:textId="77777777" w:rsidR="0088367B" w:rsidRDefault="0088367B"/>
    <w:p w14:paraId="21ED9C4D" w14:textId="77777777" w:rsidR="0088367B" w:rsidRDefault="008836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AB3A5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7171C"/>
    <w:multiLevelType w:val="hybridMultilevel"/>
    <w:tmpl w:val="ABDA750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DF7AA5"/>
    <w:multiLevelType w:val="hybridMultilevel"/>
    <w:tmpl w:val="689492A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AE6"/>
    <w:multiLevelType w:val="hybridMultilevel"/>
    <w:tmpl w:val="ED5C77E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D159B"/>
    <w:multiLevelType w:val="hybridMultilevel"/>
    <w:tmpl w:val="2342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75A0"/>
    <w:multiLevelType w:val="hybridMultilevel"/>
    <w:tmpl w:val="E5627CF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4731A3"/>
    <w:multiLevelType w:val="hybridMultilevel"/>
    <w:tmpl w:val="333E2EB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158"/>
    <w:multiLevelType w:val="hybridMultilevel"/>
    <w:tmpl w:val="04E41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20F06"/>
    <w:multiLevelType w:val="hybridMultilevel"/>
    <w:tmpl w:val="2DBE3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2526"/>
    <w:multiLevelType w:val="hybridMultilevel"/>
    <w:tmpl w:val="6F30E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468D2"/>
    <w:multiLevelType w:val="hybridMultilevel"/>
    <w:tmpl w:val="0A745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11"/>
  </w:num>
  <w:num w:numId="3" w16cid:durableId="89157061">
    <w:abstractNumId w:val="3"/>
  </w:num>
  <w:num w:numId="4" w16cid:durableId="1294485236">
    <w:abstractNumId w:val="16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8"/>
  </w:num>
  <w:num w:numId="11" w16cid:durableId="1849446052">
    <w:abstractNumId w:val="15"/>
  </w:num>
  <w:num w:numId="12" w16cid:durableId="854466663">
    <w:abstractNumId w:val="17"/>
  </w:num>
  <w:num w:numId="13" w16cid:durableId="30961358">
    <w:abstractNumId w:val="7"/>
  </w:num>
  <w:num w:numId="14" w16cid:durableId="1204904534">
    <w:abstractNumId w:val="9"/>
  </w:num>
  <w:num w:numId="15" w16cid:durableId="1845893509">
    <w:abstractNumId w:val="12"/>
  </w:num>
  <w:num w:numId="16" w16cid:durableId="550193374">
    <w:abstractNumId w:val="13"/>
  </w:num>
  <w:num w:numId="17" w16cid:durableId="1389958803">
    <w:abstractNumId w:val="20"/>
  </w:num>
  <w:num w:numId="18" w16cid:durableId="1467040333">
    <w:abstractNumId w:val="18"/>
  </w:num>
  <w:num w:numId="19" w16cid:durableId="134376381">
    <w:abstractNumId w:val="21"/>
  </w:num>
  <w:num w:numId="20" w16cid:durableId="374625740">
    <w:abstractNumId w:val="19"/>
  </w:num>
  <w:num w:numId="21" w16cid:durableId="953633467">
    <w:abstractNumId w:val="14"/>
  </w:num>
  <w:num w:numId="22" w16cid:durableId="1537615428">
    <w:abstractNumId w:val="10"/>
  </w:num>
  <w:num w:numId="23" w16cid:durableId="914096449">
    <w:abstractNumId w:val="10"/>
  </w:num>
  <w:num w:numId="24" w16cid:durableId="1216086911">
    <w:abstractNumId w:val="10"/>
  </w:num>
  <w:num w:numId="25" w16cid:durableId="1259289022">
    <w:abstractNumId w:val="10"/>
  </w:num>
  <w:num w:numId="26" w16cid:durableId="1765496770">
    <w:abstractNumId w:val="10"/>
  </w:num>
  <w:num w:numId="27" w16cid:durableId="2071149642">
    <w:abstractNumId w:val="10"/>
  </w:num>
  <w:num w:numId="28" w16cid:durableId="504365648">
    <w:abstractNumId w:val="10"/>
  </w:num>
  <w:num w:numId="29" w16cid:durableId="1742095742">
    <w:abstractNumId w:val="10"/>
  </w:num>
  <w:num w:numId="30" w16cid:durableId="583808450">
    <w:abstractNumId w:val="10"/>
  </w:num>
  <w:num w:numId="31" w16cid:durableId="525754055">
    <w:abstractNumId w:val="10"/>
  </w:num>
  <w:num w:numId="32" w16cid:durableId="221796648">
    <w:abstractNumId w:val="10"/>
  </w:num>
  <w:num w:numId="33" w16cid:durableId="774862620">
    <w:abstractNumId w:val="10"/>
  </w:num>
  <w:num w:numId="34" w16cid:durableId="1259602370">
    <w:abstractNumId w:val="10"/>
  </w:num>
  <w:num w:numId="35" w16cid:durableId="262762720">
    <w:abstractNumId w:val="10"/>
  </w:num>
  <w:num w:numId="36" w16cid:durableId="584535521">
    <w:abstractNumId w:val="10"/>
  </w:num>
  <w:num w:numId="37" w16cid:durableId="153230455">
    <w:abstractNumId w:val="10"/>
  </w:num>
  <w:num w:numId="38" w16cid:durableId="689993635">
    <w:abstractNumId w:val="10"/>
  </w:num>
  <w:num w:numId="39" w16cid:durableId="66925302">
    <w:abstractNumId w:val="10"/>
  </w:num>
  <w:num w:numId="40" w16cid:durableId="858397516">
    <w:abstractNumId w:val="10"/>
  </w:num>
  <w:num w:numId="41" w16cid:durableId="18349561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9B7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362E"/>
    <w:rsid w:val="00055E95"/>
    <w:rsid w:val="00057BD7"/>
    <w:rsid w:val="00061C37"/>
    <w:rsid w:val="00063B00"/>
    <w:rsid w:val="000655D4"/>
    <w:rsid w:val="00065C64"/>
    <w:rsid w:val="0007021F"/>
    <w:rsid w:val="00071F5D"/>
    <w:rsid w:val="00077D82"/>
    <w:rsid w:val="000876CE"/>
    <w:rsid w:val="00093DA2"/>
    <w:rsid w:val="000A385A"/>
    <w:rsid w:val="000A7A03"/>
    <w:rsid w:val="000B27A0"/>
    <w:rsid w:val="000B2BA5"/>
    <w:rsid w:val="000B6FA3"/>
    <w:rsid w:val="000B714F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67E7E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0C5B"/>
    <w:rsid w:val="0021266F"/>
    <w:rsid w:val="00213B4C"/>
    <w:rsid w:val="00214C5B"/>
    <w:rsid w:val="00216F83"/>
    <w:rsid w:val="002219A2"/>
    <w:rsid w:val="00224DEA"/>
    <w:rsid w:val="002253B0"/>
    <w:rsid w:val="00226392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84EEA"/>
    <w:rsid w:val="002908C6"/>
    <w:rsid w:val="00293BA5"/>
    <w:rsid w:val="00294998"/>
    <w:rsid w:val="00297F18"/>
    <w:rsid w:val="002A02D8"/>
    <w:rsid w:val="002A1945"/>
    <w:rsid w:val="002A218A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A7E2B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1C0C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0C25"/>
    <w:rsid w:val="0045116D"/>
    <w:rsid w:val="00451F42"/>
    <w:rsid w:val="00453A10"/>
    <w:rsid w:val="0046116A"/>
    <w:rsid w:val="00462A79"/>
    <w:rsid w:val="00462FC2"/>
    <w:rsid w:val="00463AF1"/>
    <w:rsid w:val="00465A6C"/>
    <w:rsid w:val="00470ABD"/>
    <w:rsid w:val="004726BC"/>
    <w:rsid w:val="00472D97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0643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6558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33B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3709"/>
    <w:rsid w:val="005A4C13"/>
    <w:rsid w:val="005A6850"/>
    <w:rsid w:val="005B09DA"/>
    <w:rsid w:val="005B1B1B"/>
    <w:rsid w:val="005B36CD"/>
    <w:rsid w:val="005B3EA8"/>
    <w:rsid w:val="005B5B94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D6AEC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0E"/>
    <w:rsid w:val="00606777"/>
    <w:rsid w:val="00606CE1"/>
    <w:rsid w:val="00606D6C"/>
    <w:rsid w:val="006126CD"/>
    <w:rsid w:val="0062312F"/>
    <w:rsid w:val="00625F2C"/>
    <w:rsid w:val="00627445"/>
    <w:rsid w:val="00633CCE"/>
    <w:rsid w:val="00635150"/>
    <w:rsid w:val="00640BAB"/>
    <w:rsid w:val="006464D6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A6D2A"/>
    <w:rsid w:val="006B0F62"/>
    <w:rsid w:val="006B2508"/>
    <w:rsid w:val="006B2E1F"/>
    <w:rsid w:val="006B5D48"/>
    <w:rsid w:val="006B7D7B"/>
    <w:rsid w:val="006C1A5E"/>
    <w:rsid w:val="006C25FD"/>
    <w:rsid w:val="006C7BD2"/>
    <w:rsid w:val="006C7C97"/>
    <w:rsid w:val="006D602C"/>
    <w:rsid w:val="006D65FA"/>
    <w:rsid w:val="006E1507"/>
    <w:rsid w:val="006E3371"/>
    <w:rsid w:val="006E40C2"/>
    <w:rsid w:val="006E410E"/>
    <w:rsid w:val="006F1D82"/>
    <w:rsid w:val="006F250E"/>
    <w:rsid w:val="006F615E"/>
    <w:rsid w:val="00704A88"/>
    <w:rsid w:val="007119F6"/>
    <w:rsid w:val="00712D8B"/>
    <w:rsid w:val="00715210"/>
    <w:rsid w:val="007206AB"/>
    <w:rsid w:val="00720D55"/>
    <w:rsid w:val="0072447E"/>
    <w:rsid w:val="007273B7"/>
    <w:rsid w:val="00727974"/>
    <w:rsid w:val="0073052D"/>
    <w:rsid w:val="00733E0A"/>
    <w:rsid w:val="0073435D"/>
    <w:rsid w:val="00742AEF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2F2"/>
    <w:rsid w:val="007823F7"/>
    <w:rsid w:val="007856FE"/>
    <w:rsid w:val="0079206B"/>
    <w:rsid w:val="0079396B"/>
    <w:rsid w:val="00795EC4"/>
    <w:rsid w:val="00796076"/>
    <w:rsid w:val="007974DF"/>
    <w:rsid w:val="007A1A71"/>
    <w:rsid w:val="007A32F4"/>
    <w:rsid w:val="007A3B2F"/>
    <w:rsid w:val="007B11B3"/>
    <w:rsid w:val="007B3143"/>
    <w:rsid w:val="007B43AD"/>
    <w:rsid w:val="007B6591"/>
    <w:rsid w:val="007C0566"/>
    <w:rsid w:val="007C10C6"/>
    <w:rsid w:val="007C1104"/>
    <w:rsid w:val="007C258A"/>
    <w:rsid w:val="007C4184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20CE"/>
    <w:rsid w:val="008165A1"/>
    <w:rsid w:val="00817582"/>
    <w:rsid w:val="008202BA"/>
    <w:rsid w:val="00822088"/>
    <w:rsid w:val="00823F07"/>
    <w:rsid w:val="008249E6"/>
    <w:rsid w:val="008251C9"/>
    <w:rsid w:val="00827634"/>
    <w:rsid w:val="00827CBE"/>
    <w:rsid w:val="008307FA"/>
    <w:rsid w:val="008325A0"/>
    <w:rsid w:val="00834955"/>
    <w:rsid w:val="00835493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1D60"/>
    <w:rsid w:val="00873422"/>
    <w:rsid w:val="00876DF0"/>
    <w:rsid w:val="0088082F"/>
    <w:rsid w:val="00880852"/>
    <w:rsid w:val="00881EBE"/>
    <w:rsid w:val="00881FB3"/>
    <w:rsid w:val="008829F8"/>
    <w:rsid w:val="0088355C"/>
    <w:rsid w:val="0088367B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A68F5"/>
    <w:rsid w:val="008B4FFA"/>
    <w:rsid w:val="008B60EE"/>
    <w:rsid w:val="008C081A"/>
    <w:rsid w:val="008C0A1F"/>
    <w:rsid w:val="008C2FFF"/>
    <w:rsid w:val="008C4EE4"/>
    <w:rsid w:val="008C7056"/>
    <w:rsid w:val="008C737C"/>
    <w:rsid w:val="008D1859"/>
    <w:rsid w:val="008D1A1C"/>
    <w:rsid w:val="008D3D2F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15661"/>
    <w:rsid w:val="00916874"/>
    <w:rsid w:val="00920F78"/>
    <w:rsid w:val="009261C3"/>
    <w:rsid w:val="00926622"/>
    <w:rsid w:val="0092726B"/>
    <w:rsid w:val="00931722"/>
    <w:rsid w:val="00935010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1F76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2C85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04D"/>
    <w:rsid w:val="00A1330D"/>
    <w:rsid w:val="00A1359A"/>
    <w:rsid w:val="00A14534"/>
    <w:rsid w:val="00A16DAA"/>
    <w:rsid w:val="00A1707C"/>
    <w:rsid w:val="00A24162"/>
    <w:rsid w:val="00A25023"/>
    <w:rsid w:val="00A270EA"/>
    <w:rsid w:val="00A32B8A"/>
    <w:rsid w:val="00A32F2A"/>
    <w:rsid w:val="00A347C1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865D9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02B9"/>
    <w:rsid w:val="00AF2ECF"/>
    <w:rsid w:val="00AF2F36"/>
    <w:rsid w:val="00AF711F"/>
    <w:rsid w:val="00B01B5C"/>
    <w:rsid w:val="00B02FBA"/>
    <w:rsid w:val="00B075F5"/>
    <w:rsid w:val="00B10AA9"/>
    <w:rsid w:val="00B10EBE"/>
    <w:rsid w:val="00B12D42"/>
    <w:rsid w:val="00B15214"/>
    <w:rsid w:val="00B155CA"/>
    <w:rsid w:val="00B16AC0"/>
    <w:rsid w:val="00B1783F"/>
    <w:rsid w:val="00B20BFE"/>
    <w:rsid w:val="00B22F3C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EA4"/>
    <w:rsid w:val="00B60FD0"/>
    <w:rsid w:val="00B6152C"/>
    <w:rsid w:val="00B622DF"/>
    <w:rsid w:val="00B6332A"/>
    <w:rsid w:val="00B6636F"/>
    <w:rsid w:val="00B7102D"/>
    <w:rsid w:val="00B72569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5E00"/>
    <w:rsid w:val="00BD7FE1"/>
    <w:rsid w:val="00BE05F5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0D5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680A"/>
    <w:rsid w:val="00C47FA6"/>
    <w:rsid w:val="00C50B26"/>
    <w:rsid w:val="00C52345"/>
    <w:rsid w:val="00C525E9"/>
    <w:rsid w:val="00C531F5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B7EE3"/>
    <w:rsid w:val="00CC0DEA"/>
    <w:rsid w:val="00CC2D93"/>
    <w:rsid w:val="00CC387A"/>
    <w:rsid w:val="00CC3E14"/>
    <w:rsid w:val="00CC6B83"/>
    <w:rsid w:val="00CD2844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43CCC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0EA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706D"/>
    <w:rsid w:val="00E117DB"/>
    <w:rsid w:val="00E14498"/>
    <w:rsid w:val="00E208D3"/>
    <w:rsid w:val="00E2372E"/>
    <w:rsid w:val="00E2397A"/>
    <w:rsid w:val="00E2406F"/>
    <w:rsid w:val="00E254DB"/>
    <w:rsid w:val="00E2751C"/>
    <w:rsid w:val="00E300FC"/>
    <w:rsid w:val="00E31EA7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46D2"/>
    <w:rsid w:val="00EF51D9"/>
    <w:rsid w:val="00EF656C"/>
    <w:rsid w:val="00EF7FA9"/>
    <w:rsid w:val="00F00115"/>
    <w:rsid w:val="00F010A4"/>
    <w:rsid w:val="00F05D25"/>
    <w:rsid w:val="00F130DD"/>
    <w:rsid w:val="00F1474C"/>
    <w:rsid w:val="00F14C0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5C87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43"/>
  </w:style>
  <w:style w:type="paragraph" w:styleId="Heading1">
    <w:name w:val="heading 1"/>
    <w:basedOn w:val="Normal"/>
    <w:next w:val="Normal"/>
    <w:link w:val="Heading1Char"/>
    <w:uiPriority w:val="9"/>
    <w:qFormat/>
    <w:rsid w:val="004A0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06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64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4A06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4A0643"/>
    <w:rPr>
      <w:smallCaps/>
      <w:color w:val="ED7D31" w:themeColor="accent2"/>
      <w:u w:val="single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4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4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43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A06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6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4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43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A0643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64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4A0643"/>
    <w:rPr>
      <w:b/>
      <w:bCs/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4A064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06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4A0643"/>
    <w:rPr>
      <w:i/>
      <w:iCs/>
      <w:color w:val="808080" w:themeColor="text1" w:themeTint="7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A0643"/>
    <w:rPr>
      <w:b/>
      <w:bCs/>
    </w:rPr>
  </w:style>
  <w:style w:type="character" w:styleId="Emphasis">
    <w:name w:val="Emphasis"/>
    <w:basedOn w:val="DefaultParagraphFont"/>
    <w:uiPriority w:val="20"/>
    <w:qFormat/>
    <w:rsid w:val="004A064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0643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-bowser-dev.pages.dev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.docs.live.net/a728cd136c579c6c/Documents/linked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D6D13"/>
    <w:rsid w:val="00417368"/>
    <w:rsid w:val="005102AE"/>
    <w:rsid w:val="005D1E14"/>
    <w:rsid w:val="006457AB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resume-template.dotx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2023-12-10T22:13:00Z</dcterms:created>
  <dcterms:modified xsi:type="dcterms:W3CDTF">2023-12-10T22:13:00Z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