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36CB2F9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5411E28" w14:textId="5B3D3C73" w:rsidR="00692703" w:rsidRPr="00CF1A49" w:rsidRDefault="00CF7385" w:rsidP="00913946">
            <w:pPr>
              <w:pStyle w:val="Title"/>
            </w:pPr>
            <w:r>
              <w:t>Eric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Bowser</w:t>
            </w:r>
          </w:p>
          <w:p w14:paraId="1E2EB30F" w14:textId="1EFCF332" w:rsidR="00692703" w:rsidRPr="00CF1A49" w:rsidRDefault="00CF7385" w:rsidP="00913946">
            <w:pPr>
              <w:pStyle w:val="ContactInfo"/>
              <w:contextualSpacing w:val="0"/>
            </w:pPr>
            <w:r>
              <w:t>5154 S 5200 W, Kearns, 84118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50DA8E20EEFC4CF4AA4B2C1EC3E4C1A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>
              <w:t xml:space="preserve"> 435-494-8030</w:t>
            </w:r>
          </w:p>
          <w:p w14:paraId="218A11FB" w14:textId="0097BB95" w:rsidR="001E00E7" w:rsidRDefault="00D02F0E" w:rsidP="00913946">
            <w:pPr>
              <w:pStyle w:val="ContactInfoEmphasis"/>
              <w:contextualSpacing w:val="0"/>
            </w:pPr>
            <w:hyperlink r:id="rId7" w:history="1">
              <w:r w:rsidR="00CF7385" w:rsidRPr="006126CD">
                <w:rPr>
                  <w:rStyle w:val="Hyperlink"/>
                </w:rPr>
                <w:t>ericryanbowser@gmail.com</w:t>
              </w:r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A90109431766485DBBA72A8B82B25AF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="00CF7385" w:rsidRPr="006126CD">
                <w:rPr>
                  <w:rStyle w:val="Hyperlink"/>
                </w:rPr>
                <w:t>https://www.linkedin.com/in/eric-bowser-35028880/</w:t>
              </w:r>
            </w:hyperlink>
            <w:r w:rsidR="00692703" w:rsidRPr="00CF1A49">
              <w:t xml:space="preserve"> </w:t>
            </w:r>
          </w:p>
          <w:p w14:paraId="009807B7" w14:textId="5603053B" w:rsidR="00692703" w:rsidRPr="00CF1A49" w:rsidRDefault="00D02F0E" w:rsidP="00913946">
            <w:pPr>
              <w:pStyle w:val="ContactInfoEmphasis"/>
              <w:contextualSpacing w:val="0"/>
            </w:pPr>
            <w:hyperlink r:id="rId9" w:history="1">
              <w:r w:rsidR="001E00E7" w:rsidRPr="006126CD">
                <w:rPr>
                  <w:rStyle w:val="Hyperlink"/>
                </w:rPr>
                <w:t>https://eric-bowser.netlify.app/</w:t>
              </w:r>
            </w:hyperlink>
          </w:p>
        </w:tc>
      </w:tr>
      <w:tr w:rsidR="009571D8" w:rsidRPr="00CF1A49" w14:paraId="0D96F601" w14:textId="77777777" w:rsidTr="00692703">
        <w:tc>
          <w:tcPr>
            <w:tcW w:w="9360" w:type="dxa"/>
            <w:tcMar>
              <w:top w:w="432" w:type="dxa"/>
            </w:tcMar>
          </w:tcPr>
          <w:p w14:paraId="5C1ADCD6" w14:textId="566A7F99" w:rsidR="001755A8" w:rsidRPr="00CF1A49" w:rsidRDefault="00CF7385" w:rsidP="00913946">
            <w:pPr>
              <w:contextualSpacing w:val="0"/>
            </w:pPr>
            <w:r>
              <w:t>Full stack engineer looking for a new opportunity to expand craft, and take career to the next level</w:t>
            </w:r>
            <w:r w:rsidR="00966536">
              <w:t xml:space="preserve"> in an environment where </w:t>
            </w:r>
            <w:r w:rsidR="003A5B88">
              <w:t>innovation and creativity is embraced</w:t>
            </w:r>
          </w:p>
        </w:tc>
      </w:tr>
    </w:tbl>
    <w:p w14:paraId="73684C4B" w14:textId="77777777" w:rsidR="004E01EB" w:rsidRPr="00CF1A49" w:rsidRDefault="00D02F0E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61E280ED7474FFD829C2E950A4B03BA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50D92DB" w14:textId="77777777" w:rsidTr="00FF1605">
        <w:trPr>
          <w:trHeight w:val="1237"/>
        </w:trPr>
        <w:tc>
          <w:tcPr>
            <w:tcW w:w="9355" w:type="dxa"/>
          </w:tcPr>
          <w:p w14:paraId="0343C17A" w14:textId="2EEED7C2" w:rsidR="001D0BF1" w:rsidRPr="00CF1A49" w:rsidRDefault="00CF7385" w:rsidP="001D0BF1">
            <w:pPr>
              <w:pStyle w:val="Heading3"/>
              <w:contextualSpacing w:val="0"/>
              <w:outlineLvl w:val="2"/>
            </w:pPr>
            <w:r>
              <w:t>2016</w:t>
            </w:r>
            <w:r w:rsidR="001D0BF1" w:rsidRPr="00CF1A49">
              <w:t xml:space="preserve"> – </w:t>
            </w:r>
            <w:r w:rsidR="00414884">
              <w:t>06/2022</w:t>
            </w:r>
          </w:p>
          <w:p w14:paraId="59620BE8" w14:textId="53676DF3" w:rsidR="001D0BF1" w:rsidRPr="00CF1A49" w:rsidRDefault="00CF7385" w:rsidP="001D0BF1">
            <w:pPr>
              <w:pStyle w:val="Heading2"/>
              <w:contextualSpacing w:val="0"/>
              <w:outlineLvl w:val="1"/>
            </w:pPr>
            <w:r>
              <w:t>Software Engineer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Willis Towers Watson</w:t>
            </w:r>
          </w:p>
          <w:p w14:paraId="216FB208" w14:textId="4383D4E1" w:rsidR="00FF1605" w:rsidRPr="00CF1A49" w:rsidRDefault="00FF1605" w:rsidP="001D0BF1">
            <w:pPr>
              <w:contextualSpacing w:val="0"/>
            </w:pPr>
            <w:r>
              <w:t>Responsible for maintaining Bounded Context products and new product updates. New development converting legacy monolithic solutions to microservice architecture.</w:t>
            </w:r>
          </w:p>
        </w:tc>
      </w:tr>
      <w:tr w:rsidR="00F61DF9" w:rsidRPr="00CF1A49" w14:paraId="4D7A5FF5" w14:textId="77777777" w:rsidTr="00F61DF9">
        <w:tc>
          <w:tcPr>
            <w:tcW w:w="9355" w:type="dxa"/>
            <w:tcMar>
              <w:top w:w="216" w:type="dxa"/>
            </w:tcMar>
          </w:tcPr>
          <w:p w14:paraId="04C7AD02" w14:textId="1DDD89D3" w:rsidR="00F61DF9" w:rsidRPr="00CF1A49" w:rsidRDefault="00FF1605" w:rsidP="00F61DF9">
            <w:pPr>
              <w:pStyle w:val="Heading3"/>
              <w:contextualSpacing w:val="0"/>
              <w:outlineLvl w:val="2"/>
            </w:pPr>
            <w:r>
              <w:t>2015</w:t>
            </w:r>
            <w:r w:rsidR="00F61DF9" w:rsidRPr="00CF1A49">
              <w:t xml:space="preserve"> – </w:t>
            </w:r>
            <w:r>
              <w:t>2016</w:t>
            </w:r>
          </w:p>
          <w:p w14:paraId="7B44EA35" w14:textId="2C758D03" w:rsidR="00F61DF9" w:rsidRPr="00CF1A49" w:rsidRDefault="00FF1605" w:rsidP="00F61DF9">
            <w:pPr>
              <w:pStyle w:val="Heading2"/>
              <w:contextualSpacing w:val="0"/>
              <w:outlineLvl w:val="1"/>
            </w:pPr>
            <w:r>
              <w:t>Software Developer</w:t>
            </w:r>
            <w:r w:rsidR="00F61DF9" w:rsidRPr="00CF1A49">
              <w:t xml:space="preserve">, </w:t>
            </w:r>
            <w:r>
              <w:t>Tech Systems</w:t>
            </w:r>
          </w:p>
          <w:p w14:paraId="1103A28C" w14:textId="37DCDCCB" w:rsidR="00F61DF9" w:rsidRDefault="00FF1605" w:rsidP="00F61DF9">
            <w:r>
              <w:t xml:space="preserve">Contract to hire for </w:t>
            </w:r>
            <w:r w:rsidR="00210AA7">
              <w:t>Extend Health, LLC</w:t>
            </w:r>
          </w:p>
          <w:p w14:paraId="61EE16C3" w14:textId="77777777" w:rsidR="00FF1605" w:rsidRDefault="00FF1605" w:rsidP="00F61DF9"/>
          <w:p w14:paraId="62C44D32" w14:textId="2763B203" w:rsidR="00FF1605" w:rsidRPr="00CF1A49" w:rsidRDefault="00FF1605" w:rsidP="00FF1605">
            <w:pPr>
              <w:pStyle w:val="Heading3"/>
              <w:contextualSpacing w:val="0"/>
              <w:outlineLvl w:val="2"/>
            </w:pPr>
            <w:r>
              <w:t>2013</w:t>
            </w:r>
            <w:r w:rsidRPr="00CF1A49">
              <w:t xml:space="preserve"> – </w:t>
            </w:r>
            <w:r>
              <w:t>2015</w:t>
            </w:r>
          </w:p>
          <w:p w14:paraId="1FD2568D" w14:textId="4E1901F3" w:rsidR="00FF1605" w:rsidRPr="00CF1A49" w:rsidRDefault="00FF1605" w:rsidP="00FF1605">
            <w:pPr>
              <w:pStyle w:val="Heading2"/>
              <w:contextualSpacing w:val="0"/>
              <w:outlineLvl w:val="1"/>
            </w:pPr>
            <w:r>
              <w:t>Software Developer</w:t>
            </w:r>
            <w:r w:rsidRPr="00CF1A49">
              <w:t xml:space="preserve">, </w:t>
            </w:r>
            <w:r>
              <w:t>GOLDPoint Systems</w:t>
            </w:r>
          </w:p>
          <w:p w14:paraId="1DD9F435" w14:textId="22681408" w:rsidR="00FF1605" w:rsidRDefault="00FF1605" w:rsidP="00F61DF9">
            <w:r>
              <w:t xml:space="preserve">Develop and maintain </w:t>
            </w:r>
            <w:r w:rsidR="00406B86">
              <w:t xml:space="preserve">new client code for onboarding and the creation off unique SQL reports for client statistics. </w:t>
            </w:r>
          </w:p>
        </w:tc>
      </w:tr>
    </w:tbl>
    <w:sdt>
      <w:sdtPr>
        <w:alias w:val="Education:"/>
        <w:tag w:val="Education:"/>
        <w:id w:val="-1908763273"/>
        <w:placeholder>
          <w:docPart w:val="994143EFBC5B4442838A140A056E000F"/>
        </w:placeholder>
        <w:temporary/>
        <w:showingPlcHdr/>
        <w15:appearance w15:val="hidden"/>
      </w:sdtPr>
      <w:sdtEndPr/>
      <w:sdtContent>
        <w:p w14:paraId="6AC01783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AE9A31E" w14:textId="77777777" w:rsidTr="00D66A52">
        <w:tc>
          <w:tcPr>
            <w:tcW w:w="9355" w:type="dxa"/>
          </w:tcPr>
          <w:p w14:paraId="6652F0CD" w14:textId="1D21F119" w:rsidR="001D0BF1" w:rsidRPr="00CF1A49" w:rsidRDefault="00406B86" w:rsidP="001D0BF1">
            <w:pPr>
              <w:pStyle w:val="Heading3"/>
              <w:contextualSpacing w:val="0"/>
              <w:outlineLvl w:val="2"/>
            </w:pPr>
            <w:r>
              <w:t>2011</w:t>
            </w:r>
            <w:r w:rsidR="001D0BF1" w:rsidRPr="00CF1A49">
              <w:t xml:space="preserve"> </w:t>
            </w:r>
            <w:r>
              <w:t>- 2013</w:t>
            </w:r>
          </w:p>
          <w:p w14:paraId="16ECDE1D" w14:textId="76C8EDFA" w:rsidR="001D0BF1" w:rsidRPr="00CF1A49" w:rsidRDefault="00406B86" w:rsidP="001D0BF1">
            <w:pPr>
              <w:pStyle w:val="Heading2"/>
              <w:contextualSpacing w:val="0"/>
              <w:outlineLvl w:val="1"/>
            </w:pPr>
            <w:r>
              <w:t>Bachelor of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Weber State University</w:t>
            </w:r>
          </w:p>
          <w:p w14:paraId="1811B8C2" w14:textId="4607F509" w:rsidR="007538DC" w:rsidRPr="00CF1A49" w:rsidRDefault="00406B86" w:rsidP="007538DC">
            <w:pPr>
              <w:contextualSpacing w:val="0"/>
            </w:pPr>
            <w:r>
              <w:t xml:space="preserve">Emphasis in </w:t>
            </w:r>
            <w:r w:rsidR="0031403E">
              <w:t>c</w:t>
            </w:r>
            <w:r>
              <w:t xml:space="preserve">omputer and </w:t>
            </w:r>
            <w:r w:rsidR="0031403E">
              <w:t>n</w:t>
            </w:r>
            <w:r>
              <w:t xml:space="preserve">etwork </w:t>
            </w:r>
            <w:r w:rsidR="0031403E">
              <w:t>s</w:t>
            </w:r>
            <w:r>
              <w:t xml:space="preserve">ecurity and </w:t>
            </w:r>
            <w:r w:rsidR="0031403E">
              <w:t>s</w:t>
            </w:r>
            <w:r>
              <w:t xml:space="preserve">oftware </w:t>
            </w:r>
            <w:r w:rsidR="0031403E">
              <w:t>d</w:t>
            </w:r>
            <w:r>
              <w:t>evelopment path</w:t>
            </w:r>
            <w:r w:rsidR="0031403E">
              <w:t>s</w:t>
            </w:r>
          </w:p>
        </w:tc>
      </w:tr>
      <w:tr w:rsidR="00F61DF9" w:rsidRPr="00CF1A49" w14:paraId="47BEC51F" w14:textId="77777777" w:rsidTr="00F61DF9">
        <w:tc>
          <w:tcPr>
            <w:tcW w:w="9355" w:type="dxa"/>
            <w:tcMar>
              <w:top w:w="216" w:type="dxa"/>
            </w:tcMar>
          </w:tcPr>
          <w:p w14:paraId="7023C263" w14:textId="1CFA470F" w:rsidR="00F61DF9" w:rsidRPr="00CF1A49" w:rsidRDefault="00406B86" w:rsidP="00F61DF9">
            <w:pPr>
              <w:pStyle w:val="Heading3"/>
              <w:contextualSpacing w:val="0"/>
              <w:outlineLvl w:val="2"/>
            </w:pPr>
            <w:r>
              <w:t xml:space="preserve">2010 </w:t>
            </w:r>
            <w:r w:rsidR="0031403E">
              <w:t>–</w:t>
            </w:r>
            <w:r>
              <w:t xml:space="preserve"> 2011</w:t>
            </w:r>
          </w:p>
          <w:p w14:paraId="26E53FFC" w14:textId="155E7ECB" w:rsidR="00F61DF9" w:rsidRPr="00CF1A49" w:rsidRDefault="00406B86" w:rsidP="00F61DF9">
            <w:pPr>
              <w:pStyle w:val="Heading2"/>
              <w:contextualSpacing w:val="0"/>
              <w:outlineLvl w:val="1"/>
            </w:pPr>
            <w:r>
              <w:t>Associate Of Art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University of Phoenix</w:t>
            </w:r>
          </w:p>
          <w:p w14:paraId="43D46F4D" w14:textId="22E92C81" w:rsidR="00F61DF9" w:rsidRDefault="00406B86" w:rsidP="00F61DF9">
            <w:r>
              <w:t xml:space="preserve">Basic </w:t>
            </w:r>
            <w:r w:rsidR="0031403E">
              <w:t xml:space="preserve">IT fundamentals and introduction into software development  </w:t>
            </w:r>
          </w:p>
        </w:tc>
      </w:tr>
    </w:tbl>
    <w:sdt>
      <w:sdtPr>
        <w:alias w:val="Skills:"/>
        <w:tag w:val="Skills:"/>
        <w:id w:val="-1392877668"/>
        <w:placeholder>
          <w:docPart w:val="0081691276354A0290C68AA8398E698F"/>
        </w:placeholder>
        <w:temporary/>
        <w:showingPlcHdr/>
        <w15:appearance w15:val="hidden"/>
      </w:sdtPr>
      <w:sdtEndPr/>
      <w:sdtContent>
        <w:p w14:paraId="7C9D2288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4FB160C8" w14:textId="77777777" w:rsidTr="00CF1A49">
        <w:tc>
          <w:tcPr>
            <w:tcW w:w="4675" w:type="dxa"/>
          </w:tcPr>
          <w:p w14:paraId="3342A74E" w14:textId="2D3C5C7F" w:rsidR="001E3120" w:rsidRPr="006E1507" w:rsidRDefault="0031403E" w:rsidP="006E1507">
            <w:pPr>
              <w:pStyle w:val="ListBullet"/>
              <w:contextualSpacing w:val="0"/>
            </w:pPr>
            <w:r>
              <w:t>React.js and JSX</w:t>
            </w:r>
          </w:p>
          <w:p w14:paraId="048080C8" w14:textId="77777777" w:rsidR="001F4E6D" w:rsidRDefault="0031403E" w:rsidP="006E1507">
            <w:pPr>
              <w:pStyle w:val="ListBullet"/>
              <w:contextualSpacing w:val="0"/>
            </w:pPr>
            <w:r>
              <w:t>Node and NPM</w:t>
            </w:r>
          </w:p>
          <w:p w14:paraId="5D24C326" w14:textId="77777777" w:rsidR="0031403E" w:rsidRDefault="0031403E" w:rsidP="006E1507">
            <w:pPr>
              <w:pStyle w:val="ListBullet"/>
              <w:contextualSpacing w:val="0"/>
            </w:pPr>
            <w:r>
              <w:t>SQL</w:t>
            </w:r>
          </w:p>
          <w:p w14:paraId="00EFBF3A" w14:textId="506F8C04" w:rsidR="0031403E" w:rsidRDefault="001E00E7" w:rsidP="006E1507">
            <w:pPr>
              <w:pStyle w:val="ListBullet"/>
              <w:contextualSpacing w:val="0"/>
            </w:pPr>
            <w:r>
              <w:t>NoSQL</w:t>
            </w:r>
            <w:r w:rsidR="0031403E">
              <w:t xml:space="preserve"> (</w:t>
            </w:r>
            <w:r>
              <w:t>PostgreSQL</w:t>
            </w:r>
            <w:r w:rsidR="0031403E">
              <w:t xml:space="preserve"> and </w:t>
            </w:r>
            <w:r>
              <w:t>Cosmos DB</w:t>
            </w:r>
            <w:r w:rsidR="0031403E">
              <w:t xml:space="preserve"> in Azure)</w:t>
            </w:r>
          </w:p>
          <w:p w14:paraId="1F192465" w14:textId="73939CB0" w:rsidR="00E74218" w:rsidRPr="006E1507" w:rsidRDefault="00E74218" w:rsidP="006E1507">
            <w:pPr>
              <w:pStyle w:val="ListBullet"/>
              <w:contextualSpacing w:val="0"/>
            </w:pPr>
            <w:r>
              <w:t>Html and CSS</w:t>
            </w:r>
          </w:p>
        </w:tc>
        <w:tc>
          <w:tcPr>
            <w:tcW w:w="4675" w:type="dxa"/>
            <w:tcMar>
              <w:left w:w="360" w:type="dxa"/>
            </w:tcMar>
          </w:tcPr>
          <w:p w14:paraId="2295EDFE" w14:textId="231A6621" w:rsidR="003A0632" w:rsidRPr="006E1507" w:rsidRDefault="0031403E" w:rsidP="006E1507">
            <w:pPr>
              <w:pStyle w:val="ListBullet"/>
              <w:contextualSpacing w:val="0"/>
            </w:pPr>
            <w:r>
              <w:t>Design Patterns</w:t>
            </w:r>
          </w:p>
          <w:p w14:paraId="6CD7DEB2" w14:textId="1451A73E" w:rsidR="001E3120" w:rsidRPr="006E1507" w:rsidRDefault="0031403E" w:rsidP="006E1507">
            <w:pPr>
              <w:pStyle w:val="ListBullet"/>
              <w:contextualSpacing w:val="0"/>
            </w:pPr>
            <w:r>
              <w:t>C# and .NET</w:t>
            </w:r>
          </w:p>
          <w:p w14:paraId="205252AA" w14:textId="77777777" w:rsidR="001E3120" w:rsidRDefault="0031403E" w:rsidP="006E1507">
            <w:pPr>
              <w:pStyle w:val="ListBullet"/>
              <w:contextualSpacing w:val="0"/>
            </w:pPr>
            <w:r>
              <w:t>JavaScript</w:t>
            </w:r>
          </w:p>
          <w:p w14:paraId="325CF962" w14:textId="43D5048B" w:rsidR="0031403E" w:rsidRDefault="00E74218" w:rsidP="006E1507">
            <w:pPr>
              <w:pStyle w:val="ListBullet"/>
              <w:contextualSpacing w:val="0"/>
            </w:pPr>
            <w:r>
              <w:t xml:space="preserve">Microservice and </w:t>
            </w:r>
            <w:r w:rsidR="001E00E7">
              <w:t>Micro frontend</w:t>
            </w:r>
          </w:p>
          <w:p w14:paraId="30874010" w14:textId="13586479" w:rsidR="00E74218" w:rsidRPr="006E1507" w:rsidRDefault="00E74218" w:rsidP="006E1507">
            <w:pPr>
              <w:pStyle w:val="ListBullet"/>
              <w:contextualSpacing w:val="0"/>
            </w:pPr>
            <w:r>
              <w:t>Bootstrap and Styled Components</w:t>
            </w:r>
          </w:p>
        </w:tc>
      </w:tr>
    </w:tbl>
    <w:p w14:paraId="7AB6A70A" w14:textId="49C323D3" w:rsidR="00B51D1B" w:rsidRPr="006E1507" w:rsidRDefault="00B51D1B" w:rsidP="0031403E">
      <w:pPr>
        <w:pStyle w:val="Heading1"/>
      </w:pPr>
    </w:p>
    <w:sectPr w:rsidR="00B51D1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1339A" w14:textId="77777777" w:rsidR="0065545E" w:rsidRDefault="0065545E" w:rsidP="0068194B">
      <w:r>
        <w:separator/>
      </w:r>
    </w:p>
    <w:p w14:paraId="39754DF9" w14:textId="77777777" w:rsidR="0065545E" w:rsidRDefault="0065545E"/>
    <w:p w14:paraId="643D17AE" w14:textId="77777777" w:rsidR="0065545E" w:rsidRDefault="0065545E"/>
  </w:endnote>
  <w:endnote w:type="continuationSeparator" w:id="0">
    <w:p w14:paraId="39F6427E" w14:textId="77777777" w:rsidR="0065545E" w:rsidRDefault="0065545E" w:rsidP="0068194B">
      <w:r>
        <w:continuationSeparator/>
      </w:r>
    </w:p>
    <w:p w14:paraId="3761BCA8" w14:textId="77777777" w:rsidR="0065545E" w:rsidRDefault="0065545E"/>
    <w:p w14:paraId="3B8F4D8D" w14:textId="77777777" w:rsidR="0065545E" w:rsidRDefault="006554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3F47D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4705E" w14:textId="77777777" w:rsidR="0065545E" w:rsidRDefault="0065545E" w:rsidP="0068194B">
      <w:r>
        <w:separator/>
      </w:r>
    </w:p>
    <w:p w14:paraId="5517ABFA" w14:textId="77777777" w:rsidR="0065545E" w:rsidRDefault="0065545E"/>
    <w:p w14:paraId="082D69E5" w14:textId="77777777" w:rsidR="0065545E" w:rsidRDefault="0065545E"/>
  </w:footnote>
  <w:footnote w:type="continuationSeparator" w:id="0">
    <w:p w14:paraId="3DDA23FC" w14:textId="77777777" w:rsidR="0065545E" w:rsidRDefault="0065545E" w:rsidP="0068194B">
      <w:r>
        <w:continuationSeparator/>
      </w:r>
    </w:p>
    <w:p w14:paraId="74A35249" w14:textId="77777777" w:rsidR="0065545E" w:rsidRDefault="0065545E"/>
    <w:p w14:paraId="3898AF42" w14:textId="77777777" w:rsidR="0065545E" w:rsidRDefault="006554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6B5E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7C97D66" wp14:editId="77DC7A3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816D68F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68542180">
    <w:abstractNumId w:val="9"/>
  </w:num>
  <w:num w:numId="2" w16cid:durableId="1357388042">
    <w:abstractNumId w:val="8"/>
  </w:num>
  <w:num w:numId="3" w16cid:durableId="1959490051">
    <w:abstractNumId w:val="7"/>
  </w:num>
  <w:num w:numId="4" w16cid:durableId="1551922722">
    <w:abstractNumId w:val="6"/>
  </w:num>
  <w:num w:numId="5" w16cid:durableId="1617523597">
    <w:abstractNumId w:val="10"/>
  </w:num>
  <w:num w:numId="6" w16cid:durableId="89157061">
    <w:abstractNumId w:val="3"/>
  </w:num>
  <w:num w:numId="7" w16cid:durableId="1294485236">
    <w:abstractNumId w:val="11"/>
  </w:num>
  <w:num w:numId="8" w16cid:durableId="1824811519">
    <w:abstractNumId w:val="2"/>
  </w:num>
  <w:num w:numId="9" w16cid:durableId="1983460095">
    <w:abstractNumId w:val="12"/>
  </w:num>
  <w:num w:numId="10" w16cid:durableId="1174225109">
    <w:abstractNumId w:val="5"/>
  </w:num>
  <w:num w:numId="11" w16cid:durableId="1185095789">
    <w:abstractNumId w:val="4"/>
  </w:num>
  <w:num w:numId="12" w16cid:durableId="1922060619">
    <w:abstractNumId w:val="1"/>
  </w:num>
  <w:num w:numId="13" w16cid:durableId="191562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85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00E7"/>
    <w:rsid w:val="001E3120"/>
    <w:rsid w:val="001E7E0C"/>
    <w:rsid w:val="001F0BB0"/>
    <w:rsid w:val="001F4E6D"/>
    <w:rsid w:val="001F6140"/>
    <w:rsid w:val="00203573"/>
    <w:rsid w:val="0020597D"/>
    <w:rsid w:val="00210AA7"/>
    <w:rsid w:val="00213B4C"/>
    <w:rsid w:val="002253B0"/>
    <w:rsid w:val="00236D54"/>
    <w:rsid w:val="00241D8C"/>
    <w:rsid w:val="00241FDB"/>
    <w:rsid w:val="00245121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403E"/>
    <w:rsid w:val="00314FEC"/>
    <w:rsid w:val="00316DFF"/>
    <w:rsid w:val="00325B57"/>
    <w:rsid w:val="00336056"/>
    <w:rsid w:val="003544E1"/>
    <w:rsid w:val="00366398"/>
    <w:rsid w:val="003A0632"/>
    <w:rsid w:val="003A30E5"/>
    <w:rsid w:val="003A5B88"/>
    <w:rsid w:val="003A6ADF"/>
    <w:rsid w:val="003B5928"/>
    <w:rsid w:val="003D380F"/>
    <w:rsid w:val="003E160D"/>
    <w:rsid w:val="003F1D5F"/>
    <w:rsid w:val="00405128"/>
    <w:rsid w:val="00406B86"/>
    <w:rsid w:val="00406CFF"/>
    <w:rsid w:val="00414884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126CD"/>
    <w:rsid w:val="0062312F"/>
    <w:rsid w:val="00625F2C"/>
    <w:rsid w:val="0065545E"/>
    <w:rsid w:val="006618E9"/>
    <w:rsid w:val="0068194B"/>
    <w:rsid w:val="00692703"/>
    <w:rsid w:val="0069530B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2088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66536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57456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1C9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7385"/>
    <w:rsid w:val="00D02F0E"/>
    <w:rsid w:val="00D0630C"/>
    <w:rsid w:val="00D243A9"/>
    <w:rsid w:val="00D305E5"/>
    <w:rsid w:val="00D37CD3"/>
    <w:rsid w:val="00D4303B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74218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7D6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14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ric-bowser-35028880/%20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file:///C:\Users\ericr\Documents\ericryanbowser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ric-bowser.netlify.app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r\Documents\resume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DA8E20EEFC4CF4AA4B2C1EC3E4C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9E86D-831D-4ED5-A971-9F1DFF70A438}"/>
      </w:docPartPr>
      <w:docPartBody>
        <w:p w:rsidR="00081ACB" w:rsidRDefault="00081ACB">
          <w:pPr>
            <w:pStyle w:val="50DA8E20EEFC4CF4AA4B2C1EC3E4C1AA"/>
          </w:pPr>
          <w:r w:rsidRPr="00CF1A49">
            <w:t>·</w:t>
          </w:r>
        </w:p>
      </w:docPartBody>
    </w:docPart>
    <w:docPart>
      <w:docPartPr>
        <w:name w:val="A90109431766485DBBA72A8B82B25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03E57-C653-46B2-B7A5-05E1CD785EAC}"/>
      </w:docPartPr>
      <w:docPartBody>
        <w:p w:rsidR="00081ACB" w:rsidRDefault="00081ACB">
          <w:pPr>
            <w:pStyle w:val="A90109431766485DBBA72A8B82B25AF4"/>
          </w:pPr>
          <w:r w:rsidRPr="00CF1A49">
            <w:t>·</w:t>
          </w:r>
        </w:p>
      </w:docPartBody>
    </w:docPart>
    <w:docPart>
      <w:docPartPr>
        <w:name w:val="861E280ED7474FFD829C2E950A4B0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1567E-4A7E-4A00-AE6C-E8B6D18B8727}"/>
      </w:docPartPr>
      <w:docPartBody>
        <w:p w:rsidR="00081ACB" w:rsidRDefault="00081ACB">
          <w:pPr>
            <w:pStyle w:val="861E280ED7474FFD829C2E950A4B03BA"/>
          </w:pPr>
          <w:r w:rsidRPr="00CF1A49">
            <w:t>Experience</w:t>
          </w:r>
        </w:p>
      </w:docPartBody>
    </w:docPart>
    <w:docPart>
      <w:docPartPr>
        <w:name w:val="994143EFBC5B4442838A140A056E0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9509A-4F40-4580-B4A8-B8A0500297DF}"/>
      </w:docPartPr>
      <w:docPartBody>
        <w:p w:rsidR="00081ACB" w:rsidRDefault="00081ACB">
          <w:pPr>
            <w:pStyle w:val="994143EFBC5B4442838A140A056E000F"/>
          </w:pPr>
          <w:r w:rsidRPr="00CF1A49">
            <w:t>Education</w:t>
          </w:r>
        </w:p>
      </w:docPartBody>
    </w:docPart>
    <w:docPart>
      <w:docPartPr>
        <w:name w:val="0081691276354A0290C68AA8398E6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C6C12-985F-47C3-9C59-D5DA83E48380}"/>
      </w:docPartPr>
      <w:docPartBody>
        <w:p w:rsidR="00081ACB" w:rsidRDefault="00081ACB">
          <w:pPr>
            <w:pStyle w:val="0081691276354A0290C68AA8398E698F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CB"/>
    <w:rsid w:val="00081ACB"/>
    <w:rsid w:val="009E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0DA8E20EEFC4CF4AA4B2C1EC3E4C1AA">
    <w:name w:val="50DA8E20EEFC4CF4AA4B2C1EC3E4C1AA"/>
  </w:style>
  <w:style w:type="paragraph" w:customStyle="1" w:styleId="A90109431766485DBBA72A8B82B25AF4">
    <w:name w:val="A90109431766485DBBA72A8B82B25AF4"/>
  </w:style>
  <w:style w:type="paragraph" w:customStyle="1" w:styleId="861E280ED7474FFD829C2E950A4B03BA">
    <w:name w:val="861E280ED7474FFD829C2E950A4B03B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94143EFBC5B4442838A140A056E000F">
    <w:name w:val="994143EFBC5B4442838A140A056E000F"/>
  </w:style>
  <w:style w:type="paragraph" w:customStyle="1" w:styleId="0081691276354A0290C68AA8398E698F">
    <w:name w:val="0081691276354A0290C68AA8398E69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resume-template.dotx</Template>
  <TotalTime>0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2022-07-03T08:44:00Z</dcterms:created>
  <dcterms:modified xsi:type="dcterms:W3CDTF">2022-07-03T08:44:00Z</dcterms:modified>
  <cp:category/>
</cp:coreProperties>
</file>