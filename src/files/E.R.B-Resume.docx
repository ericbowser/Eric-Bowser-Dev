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4E66" w14:textId="69736A40" w:rsidR="00D22DC0" w:rsidRDefault="00DA0EAA" w:rsidP="00EA6D78">
      <w:pPr>
        <w:spacing w:after="0" w:line="240" w:lineRule="auto"/>
        <w:rPr>
          <w:rFonts w:ascii="Times New Roman" w:hAnsi="Times New Roman" w:cs="Times New Roman"/>
          <w:color w:val="0070C0"/>
          <w:sz w:val="56"/>
          <w:szCs w:val="56"/>
        </w:rPr>
      </w:pPr>
      <w:bookmarkStart w:id="0" w:name="_Hlk150422134"/>
      <w:r w:rsidRPr="002030D8">
        <w:rPr>
          <w:rFonts w:ascii="Times New Roman" w:hAnsi="Times New Roman" w:cs="Times New Roman"/>
          <w:color w:val="002060"/>
          <w:sz w:val="56"/>
          <w:szCs w:val="56"/>
        </w:rPr>
        <w:t xml:space="preserve">ERIC </w:t>
      </w:r>
      <w:r w:rsidRPr="002030D8">
        <w:rPr>
          <w:rFonts w:ascii="Times New Roman" w:hAnsi="Times New Roman" w:cs="Times New Roman"/>
          <w:color w:val="0070C0"/>
          <w:sz w:val="56"/>
          <w:szCs w:val="56"/>
        </w:rPr>
        <w:t>RYAN BO</w:t>
      </w:r>
      <w:r w:rsidR="00EA6D78">
        <w:rPr>
          <w:rFonts w:ascii="Times New Roman" w:hAnsi="Times New Roman" w:cs="Times New Roman"/>
          <w:color w:val="0070C0"/>
          <w:sz w:val="56"/>
          <w:szCs w:val="56"/>
        </w:rPr>
        <w:t>WSER</w:t>
      </w:r>
    </w:p>
    <w:p w14:paraId="69F0F4A8" w14:textId="03B978AC" w:rsidR="00D22DC0" w:rsidRDefault="00EA6D78" w:rsidP="00EA6D78">
      <w:pPr>
        <w:spacing w:after="0" w:line="240" w:lineRule="auto"/>
        <w:rPr>
          <w:rFonts w:ascii="Times New Roman" w:hAnsi="Times New Roman" w:cs="Times New Roman"/>
          <w:color w:val="0070C0"/>
        </w:rPr>
      </w:pPr>
      <w:hyperlink r:id="rId7" w:history="1">
        <w:r w:rsidRPr="00805AAB">
          <w:rPr>
            <w:rStyle w:val="Hyperlink"/>
            <w:rFonts w:ascii="Times New Roman" w:hAnsi="Times New Roman" w:cs="Times New Roman"/>
          </w:rPr>
          <w:t>https://www.linkedin.com/in/eric-bowser-dev/</w:t>
        </w:r>
      </w:hyperlink>
      <w:r w:rsidRPr="00EA6D78">
        <w:rPr>
          <w:rFonts w:ascii="Times New Roman" w:hAnsi="Times New Roman" w:cs="Times New Roman"/>
          <w:color w:val="92D050"/>
          <w:sz w:val="36"/>
          <w:szCs w:val="36"/>
        </w:rPr>
        <w:t xml:space="preserve"> /</w:t>
      </w:r>
      <w:r w:rsidRPr="00EA6D78">
        <w:rPr>
          <w:rFonts w:ascii="Times New Roman" w:hAnsi="Times New Roman" w:cs="Times New Roman"/>
          <w:color w:val="92D050"/>
        </w:rPr>
        <w:t xml:space="preserve"> </w:t>
      </w:r>
      <w:hyperlink r:id="rId8" w:history="1">
        <w:r w:rsidRPr="00805AAB">
          <w:rPr>
            <w:rStyle w:val="Hyperlink"/>
            <w:rFonts w:ascii="Times New Roman" w:hAnsi="Times New Roman" w:cs="Times New Roman"/>
          </w:rPr>
          <w:t>https://github.com/ericbowser</w:t>
        </w:r>
      </w:hyperlink>
    </w:p>
    <w:p w14:paraId="57E1C2DA" w14:textId="77777777" w:rsidR="00EA6D78" w:rsidRPr="00EA6D78" w:rsidRDefault="00EA6D78" w:rsidP="00EA6D78">
      <w:pPr>
        <w:spacing w:after="0" w:line="240" w:lineRule="auto"/>
        <w:rPr>
          <w:rFonts w:ascii="Times New Roman" w:hAnsi="Times New Roman" w:cs="Times New Roman"/>
          <w:color w:val="0070C0"/>
        </w:rPr>
      </w:pPr>
    </w:p>
    <w:p w14:paraId="03DBEA5A" w14:textId="0FDAA298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Skill</w:t>
      </w:r>
      <w:r w:rsidR="0060670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s</w:t>
      </w:r>
    </w:p>
    <w:p w14:paraId="7E477BD9" w14:textId="2498E8ED" w:rsidR="00DA0EAA" w:rsidRPr="00D419C8" w:rsidRDefault="00DA0EAA" w:rsidP="00B22F3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JavaScript</w:t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</w:r>
      <w:r w:rsidR="00DC60F0" w:rsidRPr="00D419C8">
        <w:rPr>
          <w:rFonts w:ascii="Times New Roman" w:hAnsi="Times New Roman" w:cs="Times New Roman"/>
          <w:sz w:val="24"/>
          <w:szCs w:val="24"/>
        </w:rPr>
        <w:tab/>
        <w:t>Swagger / Open</w:t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 </w:t>
      </w:r>
      <w:r w:rsidR="00DC60F0" w:rsidRPr="00D419C8">
        <w:rPr>
          <w:rFonts w:ascii="Times New Roman" w:hAnsi="Times New Roman" w:cs="Times New Roman"/>
          <w:sz w:val="24"/>
          <w:szCs w:val="24"/>
        </w:rPr>
        <w:t xml:space="preserve">API </w:t>
      </w:r>
    </w:p>
    <w:p w14:paraId="011A9EB1" w14:textId="0AB75E7A" w:rsidR="00DC60F0" w:rsidRPr="00D419C8" w:rsidRDefault="007B3143" w:rsidP="00B22F3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Database Development</w:t>
      </w:r>
      <w:r w:rsidR="00704A88" w:rsidRPr="00D419C8">
        <w:rPr>
          <w:rFonts w:ascii="Times New Roman" w:hAnsi="Times New Roman" w:cs="Times New Roman"/>
          <w:sz w:val="24"/>
          <w:szCs w:val="24"/>
        </w:rPr>
        <w:tab/>
      </w:r>
      <w:r w:rsidR="00704A88" w:rsidRPr="00D419C8">
        <w:rPr>
          <w:rFonts w:ascii="Times New Roman" w:hAnsi="Times New Roman" w:cs="Times New Roman"/>
          <w:sz w:val="24"/>
          <w:szCs w:val="24"/>
        </w:rPr>
        <w:tab/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GitHub </w:t>
      </w:r>
      <w:r w:rsidR="00E31EA7" w:rsidRPr="00D419C8">
        <w:rPr>
          <w:rFonts w:ascii="Times New Roman" w:hAnsi="Times New Roman" w:cs="Times New Roman"/>
          <w:sz w:val="24"/>
          <w:szCs w:val="24"/>
        </w:rPr>
        <w:t>/ Git</w:t>
      </w:r>
    </w:p>
    <w:p w14:paraId="739CE07E" w14:textId="5766295E" w:rsidR="00B72569" w:rsidRPr="00D419C8" w:rsidRDefault="00DA0EAA" w:rsidP="00B7256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PostgreSQL</w:t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="00B72569"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REST</w:t>
      </w:r>
      <w:r w:rsidR="0060670E" w:rsidRPr="00D419C8">
        <w:rPr>
          <w:rFonts w:ascii="Times New Roman" w:hAnsi="Times New Roman" w:cs="Times New Roman"/>
          <w:sz w:val="24"/>
          <w:szCs w:val="24"/>
        </w:rPr>
        <w:t xml:space="preserve"> /</w:t>
      </w:r>
      <w:r w:rsidR="007C4184" w:rsidRPr="00D419C8">
        <w:rPr>
          <w:rFonts w:ascii="Times New Roman" w:hAnsi="Times New Roman" w:cs="Times New Roman"/>
          <w:sz w:val="24"/>
          <w:szCs w:val="24"/>
        </w:rPr>
        <w:t xml:space="preserve"> </w:t>
      </w:r>
      <w:r w:rsidR="0060670E" w:rsidRPr="00D419C8">
        <w:rPr>
          <w:rFonts w:ascii="Times New Roman" w:hAnsi="Times New Roman" w:cs="Times New Roman"/>
          <w:sz w:val="24"/>
          <w:szCs w:val="24"/>
        </w:rPr>
        <w:t>S</w:t>
      </w:r>
      <w:r w:rsidR="007B6591" w:rsidRPr="00D419C8">
        <w:rPr>
          <w:rFonts w:ascii="Times New Roman" w:hAnsi="Times New Roman" w:cs="Times New Roman"/>
          <w:sz w:val="24"/>
          <w:szCs w:val="24"/>
        </w:rPr>
        <w:t>OAP</w:t>
      </w:r>
      <w:r w:rsidR="00EA6D78" w:rsidRPr="00D419C8">
        <w:rPr>
          <w:rFonts w:ascii="Times New Roman" w:hAnsi="Times New Roman" w:cs="Times New Roman"/>
          <w:sz w:val="24"/>
          <w:szCs w:val="24"/>
        </w:rPr>
        <w:t xml:space="preserve"> / </w:t>
      </w:r>
      <w:r w:rsidR="00EA6D78" w:rsidRPr="00D419C8">
        <w:rPr>
          <w:rFonts w:ascii="Times New Roman" w:hAnsi="Times New Roman" w:cs="Times New Roman"/>
          <w:sz w:val="24"/>
          <w:szCs w:val="24"/>
        </w:rPr>
        <w:t>HTTP / HTTPS</w:t>
      </w:r>
    </w:p>
    <w:p w14:paraId="5C9E8D5A" w14:textId="77777777" w:rsidR="00CC2D93" w:rsidRPr="00D419C8" w:rsidRDefault="00C4680A" w:rsidP="00A347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 xml:space="preserve">API </w:t>
      </w:r>
      <w:r w:rsidR="006C25FD" w:rsidRPr="00D419C8">
        <w:rPr>
          <w:rFonts w:ascii="Times New Roman" w:hAnsi="Times New Roman" w:cs="Times New Roman"/>
          <w:sz w:val="24"/>
          <w:szCs w:val="24"/>
        </w:rPr>
        <w:t>Development</w:t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6C25FD" w:rsidRPr="00D419C8">
        <w:rPr>
          <w:rFonts w:ascii="Times New Roman" w:hAnsi="Times New Roman" w:cs="Times New Roman"/>
          <w:sz w:val="24"/>
          <w:szCs w:val="24"/>
        </w:rPr>
        <w:tab/>
      </w:r>
      <w:r w:rsidR="00CC2D93" w:rsidRPr="00D419C8">
        <w:rPr>
          <w:rFonts w:ascii="Times New Roman" w:hAnsi="Times New Roman" w:cs="Times New Roman"/>
          <w:sz w:val="24"/>
          <w:szCs w:val="24"/>
        </w:rPr>
        <w:t>SOLID / OOD / OOP</w:t>
      </w:r>
    </w:p>
    <w:p w14:paraId="02EF33ED" w14:textId="3B3A50F4" w:rsidR="00971F76" w:rsidRPr="00D419C8" w:rsidRDefault="00CC2D93" w:rsidP="00A347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Design Patterns</w:t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450C25" w:rsidRPr="00D419C8">
        <w:rPr>
          <w:rFonts w:ascii="Times New Roman" w:hAnsi="Times New Roman" w:cs="Times New Roman"/>
          <w:sz w:val="24"/>
          <w:szCs w:val="24"/>
        </w:rPr>
        <w:tab/>
      </w:r>
      <w:r w:rsidR="00EA6D78" w:rsidRPr="00D419C8">
        <w:rPr>
          <w:rFonts w:ascii="Times New Roman" w:hAnsi="Times New Roman" w:cs="Times New Roman"/>
          <w:sz w:val="24"/>
          <w:szCs w:val="24"/>
        </w:rPr>
        <w:t>Micro-services / Micro-front ends</w:t>
      </w:r>
    </w:p>
    <w:p w14:paraId="55B49E86" w14:textId="77777777" w:rsidR="00EA6D78" w:rsidRPr="00D419C8" w:rsidRDefault="00EA6D78" w:rsidP="00EA6D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Database Operations and Design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WPF / MVVM</w:t>
      </w:r>
    </w:p>
    <w:p w14:paraId="0BB17BA3" w14:textId="1AF7AEE4" w:rsidR="00EA6D78" w:rsidRPr="00D419C8" w:rsidRDefault="00EA6D78" w:rsidP="00EA6D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Open API Specification</w:t>
      </w:r>
    </w:p>
    <w:p w14:paraId="4C9FA3DE" w14:textId="77777777" w:rsidR="00A347C1" w:rsidRPr="00A347C1" w:rsidRDefault="00A347C1" w:rsidP="00EA6D78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7EFE813A" w14:textId="2C5F1EC1" w:rsidR="006F250E" w:rsidRPr="007C4184" w:rsidRDefault="00DA0EAA" w:rsidP="00B22F3C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L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anguages</w:t>
      </w:r>
      <w:r w:rsidR="00167E7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/ Libraries </w:t>
      </w:r>
      <w:r w:rsidR="00B075F5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3774A8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Frameworks</w:t>
      </w:r>
    </w:p>
    <w:p w14:paraId="7D23D20F" w14:textId="149D241A" w:rsidR="003774A8" w:rsidRPr="00D419C8" w:rsidRDefault="003774A8" w:rsidP="000129FA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C# / ASP.NET</w:t>
      </w:r>
      <w:r w:rsidR="000129FA" w:rsidRPr="00D419C8">
        <w:rPr>
          <w:rFonts w:ascii="Times New Roman" w:hAnsi="Times New Roman" w:cs="Times New Roman"/>
          <w:sz w:val="24"/>
          <w:szCs w:val="24"/>
        </w:rPr>
        <w:tab/>
        <w:t xml:space="preserve"> / .NET Core</w:t>
      </w:r>
      <w:r w:rsidR="000129FA" w:rsidRPr="00D419C8">
        <w:rPr>
          <w:rFonts w:ascii="Times New Roman" w:hAnsi="Times New Roman" w:cs="Times New Roman"/>
          <w:sz w:val="24"/>
          <w:szCs w:val="24"/>
        </w:rPr>
        <w:tab/>
      </w:r>
      <w:r w:rsidR="000129FA"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>Entity Framework</w:t>
      </w:r>
    </w:p>
    <w:p w14:paraId="53D8BD98" w14:textId="302B68C2" w:rsidR="003774A8" w:rsidRPr="00D419C8" w:rsidRDefault="003774A8" w:rsidP="00EA6D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JavaScript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  <w:t>Dapper</w:t>
      </w:r>
    </w:p>
    <w:p w14:paraId="14F747E1" w14:textId="207D09E1" w:rsidR="003774A8" w:rsidRPr="00D419C8" w:rsidRDefault="003774A8" w:rsidP="00EA6D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SQL Server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  <w:t xml:space="preserve">Html </w:t>
      </w:r>
      <w:r w:rsidR="00CB7EE3" w:rsidRPr="00D419C8">
        <w:rPr>
          <w:rFonts w:ascii="Times New Roman" w:hAnsi="Times New Roman" w:cs="Times New Roman"/>
          <w:sz w:val="24"/>
          <w:szCs w:val="24"/>
        </w:rPr>
        <w:t>/</w:t>
      </w:r>
      <w:r w:rsidRPr="00D419C8">
        <w:rPr>
          <w:rFonts w:ascii="Times New Roman" w:hAnsi="Times New Roman" w:cs="Times New Roman"/>
          <w:sz w:val="24"/>
          <w:szCs w:val="24"/>
        </w:rPr>
        <w:t xml:space="preserve"> CSS</w:t>
      </w:r>
    </w:p>
    <w:p w14:paraId="03F3F361" w14:textId="1A13C875" w:rsidR="003774A8" w:rsidRPr="00D419C8" w:rsidRDefault="003774A8" w:rsidP="00B22F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PostgreSQL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  <w:t>Linux</w:t>
      </w:r>
      <w:r w:rsidR="00CB7EE3" w:rsidRPr="00D419C8">
        <w:rPr>
          <w:rFonts w:ascii="Times New Roman" w:hAnsi="Times New Roman" w:cs="Times New Roman"/>
          <w:sz w:val="24"/>
          <w:szCs w:val="24"/>
        </w:rPr>
        <w:t xml:space="preserve"> / CLI</w:t>
      </w:r>
      <w:r w:rsidR="006A6D2A" w:rsidRPr="00D419C8">
        <w:rPr>
          <w:rFonts w:ascii="Times New Roman" w:hAnsi="Times New Roman" w:cs="Times New Roman"/>
          <w:sz w:val="24"/>
          <w:szCs w:val="24"/>
        </w:rPr>
        <w:t xml:space="preserve"> / NGINX</w:t>
      </w:r>
    </w:p>
    <w:p w14:paraId="703410FF" w14:textId="77777777" w:rsidR="00CB7EE3" w:rsidRPr="00D419C8" w:rsidRDefault="00DC60F0" w:rsidP="00B22F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Cosmos DB</w:t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ab/>
        <w:t>Bash</w:t>
      </w:r>
    </w:p>
    <w:p w14:paraId="5B2B40A8" w14:textId="2037BEE2" w:rsidR="00F010A4" w:rsidRPr="00D419C8" w:rsidRDefault="00DC60F0" w:rsidP="00F010A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PowerShell</w:t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3774A8" w:rsidRPr="00D419C8">
        <w:rPr>
          <w:rFonts w:ascii="Times New Roman" w:hAnsi="Times New Roman" w:cs="Times New Roman"/>
          <w:sz w:val="24"/>
          <w:szCs w:val="24"/>
        </w:rPr>
        <w:t>React.js</w:t>
      </w:r>
    </w:p>
    <w:p w14:paraId="652F9439" w14:textId="47A0E93C" w:rsidR="00835493" w:rsidRPr="00D419C8" w:rsidRDefault="00DC60F0" w:rsidP="00A347C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Git / GitHub</w:t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</w:r>
      <w:r w:rsidR="00F010A4" w:rsidRPr="00D419C8">
        <w:rPr>
          <w:rFonts w:ascii="Times New Roman" w:hAnsi="Times New Roman" w:cs="Times New Roman"/>
          <w:sz w:val="24"/>
          <w:szCs w:val="24"/>
        </w:rPr>
        <w:tab/>
        <w:t>Node / NPM</w:t>
      </w:r>
    </w:p>
    <w:p w14:paraId="268E295C" w14:textId="0CBAEB3E" w:rsidR="00EA6D78" w:rsidRPr="00D419C8" w:rsidRDefault="00EA6D78" w:rsidP="00EA6D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.NET CORE</w:t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</w:r>
      <w:r w:rsidRPr="00D419C8">
        <w:rPr>
          <w:rFonts w:ascii="Times New Roman" w:hAnsi="Times New Roman" w:cs="Times New Roman"/>
          <w:sz w:val="24"/>
          <w:szCs w:val="24"/>
        </w:rPr>
        <w:tab/>
        <w:t>Swagger</w:t>
      </w:r>
    </w:p>
    <w:p w14:paraId="794BE268" w14:textId="571DCC72" w:rsidR="000129FA" w:rsidRPr="00D419C8" w:rsidRDefault="000129FA" w:rsidP="00EA6D7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419C8">
        <w:rPr>
          <w:rFonts w:ascii="Times New Roman" w:hAnsi="Times New Roman" w:cs="Times New Roman"/>
          <w:sz w:val="24"/>
          <w:szCs w:val="24"/>
        </w:rPr>
        <w:t>Linux / Ubuntu</w:t>
      </w:r>
    </w:p>
    <w:p w14:paraId="119F1C47" w14:textId="77777777" w:rsidR="00A347C1" w:rsidRPr="00835493" w:rsidRDefault="00A347C1" w:rsidP="00A347C1">
      <w:pPr>
        <w:spacing w:after="0" w:line="240" w:lineRule="auto"/>
        <w:ind w:firstLine="720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</w:p>
    <w:p w14:paraId="62804132" w14:textId="61B826B2" w:rsidR="007C258A" w:rsidRPr="007C4184" w:rsidRDefault="0000000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sdt>
        <w:sdtPr>
          <w:rPr>
            <w:rFonts w:ascii="Times New Roman" w:hAnsi="Times New Roman" w:cs="Times New Roman"/>
            <w:color w:val="7B7B7B" w:themeColor="accent3" w:themeShade="BF"/>
            <w:sz w:val="40"/>
            <w:szCs w:val="40"/>
          </w:r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7C4184">
            <w:rPr>
              <w:rFonts w:ascii="Times New Roman" w:hAnsi="Times New Roman" w:cs="Times New Roman"/>
              <w:color w:val="7B7B7B" w:themeColor="accent3" w:themeShade="BF"/>
              <w:sz w:val="40"/>
              <w:szCs w:val="40"/>
            </w:rPr>
            <w:t>Experience</w:t>
          </w:r>
        </w:sdtContent>
      </w:sdt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Visible Supply Chain / </w:t>
      </w:r>
      <w:r w:rsidR="00DC60F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Maersk</w:t>
      </w:r>
    </w:p>
    <w:p w14:paraId="0C549F60" w14:textId="0B0EDB6D" w:rsidR="00F24C7B" w:rsidRPr="005B5B94" w:rsidRDefault="007C258A" w:rsidP="005B5B94">
      <w:pPr>
        <w:pStyle w:val="Heading3"/>
        <w:spacing w:after="240"/>
        <w:rPr>
          <w:rFonts w:ascii="Times New Roman" w:hAnsi="Times New Roman" w:cs="Times New Roman"/>
        </w:rPr>
      </w:pPr>
      <w:r w:rsidRPr="00CD2844">
        <w:rPr>
          <w:rFonts w:ascii="Times New Roman" w:hAnsi="Times New Roman" w:cs="Times New Roman"/>
        </w:rPr>
        <w:t xml:space="preserve">2023 – </w:t>
      </w:r>
      <w:r w:rsidR="00633939">
        <w:rPr>
          <w:rFonts w:ascii="Times New Roman" w:hAnsi="Times New Roman" w:cs="Times New Roman"/>
        </w:rPr>
        <w:t>2024</w:t>
      </w:r>
    </w:p>
    <w:p w14:paraId="34477D59" w14:textId="76813552" w:rsidR="006F250E" w:rsidRPr="00D419C8" w:rsidRDefault="00F24C7B" w:rsidP="005B5B94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D419C8">
        <w:rPr>
          <w:rFonts w:ascii="Times New Roman" w:hAnsi="Times New Roman" w:cs="Times New Roman"/>
          <w:i/>
          <w:iCs/>
          <w:sz w:val="28"/>
          <w:szCs w:val="28"/>
        </w:rPr>
        <w:t>Supply Chain / Integrations around supply chain management</w:t>
      </w:r>
    </w:p>
    <w:p w14:paraId="5124EA5C" w14:textId="77777777" w:rsidR="00F645A9" w:rsidRDefault="00F645A9" w:rsidP="005B5B94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54D69DF9" w14:textId="4FF356B7" w:rsidR="000129FA" w:rsidRPr="000129FA" w:rsidRDefault="000129FA" w:rsidP="000129FA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Upgrade older .NET Standard to newer .NET Core frameworks.</w:t>
      </w:r>
    </w:p>
    <w:p w14:paraId="103FA94F" w14:textId="65E16888" w:rsidR="00F645A9" w:rsidRPr="000129FA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Integrate client(s)</w:t>
      </w:r>
      <w:r w:rsidR="00257D35" w:rsidRPr="000129FA">
        <w:rPr>
          <w:rFonts w:ascii="Times New Roman" w:hAnsi="Times New Roman" w:cs="Times New Roman"/>
          <w:sz w:val="28"/>
          <w:szCs w:val="28"/>
        </w:rPr>
        <w:t xml:space="preserve"> with services:</w:t>
      </w:r>
    </w:p>
    <w:p w14:paraId="2C869F9B" w14:textId="03F21A25" w:rsidR="00257D35" w:rsidRPr="000129FA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ASP.NET / Standard / Entity framework / SOAP </w:t>
      </w:r>
      <w:r w:rsidR="000655D4" w:rsidRPr="000129FA">
        <w:rPr>
          <w:rFonts w:ascii="Times New Roman" w:hAnsi="Times New Roman" w:cs="Times New Roman"/>
          <w:sz w:val="28"/>
          <w:szCs w:val="28"/>
        </w:rPr>
        <w:t>/ Rest</w:t>
      </w:r>
    </w:p>
    <w:p w14:paraId="754F0606" w14:textId="039CA0DF" w:rsidR="00F645A9" w:rsidRPr="000129FA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Label </w:t>
      </w:r>
      <w:r w:rsidR="00007291" w:rsidRPr="000129FA">
        <w:rPr>
          <w:rFonts w:ascii="Times New Roman" w:hAnsi="Times New Roman" w:cs="Times New Roman"/>
          <w:sz w:val="28"/>
          <w:szCs w:val="28"/>
        </w:rPr>
        <w:t>Generation</w:t>
      </w:r>
    </w:p>
    <w:p w14:paraId="73A71B93" w14:textId="1F8F9C1B" w:rsidR="00F645A9" w:rsidRPr="000129FA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Tracking</w:t>
      </w:r>
    </w:p>
    <w:p w14:paraId="6CD9B8EE" w14:textId="77777777" w:rsidR="00F645A9" w:rsidRPr="000129FA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Address validation</w:t>
      </w:r>
    </w:p>
    <w:p w14:paraId="300A8ED1" w14:textId="143239D5" w:rsidR="00F645A9" w:rsidRPr="000129FA" w:rsidRDefault="00F645A9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lastRenderedPageBreak/>
        <w:t>Shipping manifests</w:t>
      </w:r>
    </w:p>
    <w:p w14:paraId="3D616054" w14:textId="1B3C2415" w:rsidR="00C52345" w:rsidRPr="000129FA" w:rsidRDefault="00C52345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Accounts and certification</w:t>
      </w:r>
    </w:p>
    <w:p w14:paraId="2015BE2C" w14:textId="5947F3D3" w:rsidR="00F645A9" w:rsidRPr="000129FA" w:rsidRDefault="000655D4" w:rsidP="004A0643">
      <w:pPr>
        <w:pStyle w:val="ListBullet"/>
        <w:numPr>
          <w:ilvl w:val="1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caching</w:t>
      </w:r>
    </w:p>
    <w:p w14:paraId="7D2D5414" w14:textId="77777777" w:rsidR="00F645A9" w:rsidRPr="000129FA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Work with carrier APIs (USPS and FedEx, etc.)</w:t>
      </w:r>
    </w:p>
    <w:p w14:paraId="4EFF8903" w14:textId="77777777" w:rsidR="00F645A9" w:rsidRPr="000129FA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Attend regular SCRUM meetings.</w:t>
      </w:r>
    </w:p>
    <w:p w14:paraId="012332F9" w14:textId="0F996C07" w:rsidR="0060670E" w:rsidRPr="000129FA" w:rsidRDefault="00F645A9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Update legacy ASP.NET application to </w:t>
      </w:r>
      <w:r w:rsidR="00257D35" w:rsidRPr="000129FA">
        <w:rPr>
          <w:rFonts w:ascii="Times New Roman" w:hAnsi="Times New Roman" w:cs="Times New Roman"/>
          <w:sz w:val="28"/>
          <w:szCs w:val="28"/>
        </w:rPr>
        <w:t>ASP</w:t>
      </w:r>
      <w:r w:rsidRPr="000129FA">
        <w:rPr>
          <w:rFonts w:ascii="Times New Roman" w:hAnsi="Times New Roman" w:cs="Times New Roman"/>
          <w:sz w:val="28"/>
          <w:szCs w:val="28"/>
        </w:rPr>
        <w:t>.NET 7.0 Web API</w:t>
      </w:r>
    </w:p>
    <w:p w14:paraId="0F613617" w14:textId="147BA30E" w:rsidR="00293BA5" w:rsidRPr="000129FA" w:rsidRDefault="00257D35" w:rsidP="004A0643">
      <w:pPr>
        <w:pStyle w:val="ListBullet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Work with external clients to understand </w:t>
      </w:r>
      <w:r w:rsidR="00B1783F" w:rsidRPr="000129FA">
        <w:rPr>
          <w:rFonts w:ascii="Times New Roman" w:hAnsi="Times New Roman" w:cs="Times New Roman"/>
          <w:sz w:val="28"/>
          <w:szCs w:val="28"/>
        </w:rPr>
        <w:t>needs.</w:t>
      </w:r>
      <w:r w:rsidRPr="000129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14295" w14:textId="77777777" w:rsidR="003A7E2B" w:rsidRPr="000129FA" w:rsidRDefault="003A7E2B" w:rsidP="003A7E2B">
      <w:pPr>
        <w:pStyle w:val="ListBullet"/>
        <w:numPr>
          <w:ilvl w:val="0"/>
          <w:numId w:val="0"/>
        </w:numPr>
        <w:spacing w:after="240" w:line="240" w:lineRule="auto"/>
        <w:ind w:left="720"/>
        <w:rPr>
          <w:rStyle w:val="SubtleReference"/>
          <w:rFonts w:ascii="Times New Roman" w:hAnsi="Times New Roman" w:cs="Times New Roman"/>
          <w:smallCaps w:val="0"/>
          <w:color w:val="404040" w:themeColor="text1" w:themeTint="BF"/>
          <w:sz w:val="28"/>
          <w:szCs w:val="28"/>
        </w:rPr>
      </w:pPr>
    </w:p>
    <w:p w14:paraId="7BF68594" w14:textId="61EBFD87" w:rsidR="00DC60F0" w:rsidRPr="007C4184" w:rsidRDefault="00DC60F0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W</w:t>
      </w:r>
      <w:r w:rsidR="00EC356E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illis Towser Watson</w:t>
      </w:r>
    </w:p>
    <w:p w14:paraId="00320428" w14:textId="414D7F37" w:rsidR="00F24C7B" w:rsidRPr="007810DF" w:rsidRDefault="00F24C7B" w:rsidP="005B5B94">
      <w:pPr>
        <w:spacing w:after="240"/>
        <w:rPr>
          <w:rFonts w:ascii="Times New Roman" w:hAnsi="Times New Roman" w:cs="Times New Roman"/>
          <w:b/>
          <w:bCs/>
          <w:color w:val="2F5496" w:themeColor="accent1" w:themeShade="BF"/>
        </w:rPr>
      </w:pPr>
      <w:r w:rsidRPr="007810DF">
        <w:rPr>
          <w:rFonts w:ascii="Times New Roman" w:hAnsi="Times New Roman" w:cs="Times New Roman"/>
          <w:b/>
          <w:bCs/>
          <w:color w:val="2F5496" w:themeColor="accent1" w:themeShade="BF"/>
        </w:rPr>
        <w:t>2016 – 08/2022</w:t>
      </w:r>
    </w:p>
    <w:p w14:paraId="6EE5DCCE" w14:textId="15E19BBA" w:rsidR="00F645A9" w:rsidRDefault="00257D35" w:rsidP="003A7E2B">
      <w:pPr>
        <w:spacing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CD2844">
        <w:rPr>
          <w:rFonts w:ascii="Times New Roman" w:hAnsi="Times New Roman" w:cs="Times New Roman"/>
          <w:i/>
          <w:iCs/>
          <w:sz w:val="28"/>
          <w:szCs w:val="28"/>
        </w:rPr>
        <w:t>Healthcare space /Public facing website to buy healthcare plans in a marketplace.</w:t>
      </w:r>
    </w:p>
    <w:p w14:paraId="3263C94B" w14:textId="13A9F4BE" w:rsidR="0021266F" w:rsidRDefault="0021266F" w:rsidP="0021266F">
      <w:pPr>
        <w:pStyle w:val="ListBullet"/>
        <w:numPr>
          <w:ilvl w:val="0"/>
          <w:numId w:val="0"/>
        </w:numPr>
        <w:spacing w:after="240" w:line="240" w:lineRule="auto"/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</w:pPr>
      <w:r w:rsidRPr="003A7E2B">
        <w:rPr>
          <w:rFonts w:ascii="Times New Roman" w:hAnsi="Times New Roman" w:cs="Times New Roman"/>
          <w:b/>
          <w:bCs/>
          <w:color w:val="7B7B7B" w:themeColor="accent3" w:themeShade="BF"/>
          <w:sz w:val="24"/>
          <w:szCs w:val="24"/>
        </w:rPr>
        <w:t>WORK RESPONSIBILITIES</w:t>
      </w:r>
    </w:p>
    <w:p w14:paraId="3F9A8DF1" w14:textId="5A1A4067" w:rsidR="000129FA" w:rsidRPr="000129FA" w:rsidRDefault="000129FA" w:rsidP="000129FA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Upgrade older .NET Standard to newer .NET Core frameworks.</w:t>
      </w:r>
    </w:p>
    <w:p w14:paraId="27DDB9C8" w14:textId="22006655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bookmarkStart w:id="1" w:name="_Hlk161048753"/>
      <w:r w:rsidRPr="0021266F">
        <w:rPr>
          <w:rFonts w:ascii="Times New Roman" w:hAnsi="Times New Roman" w:cs="Times New Roman"/>
          <w:sz w:val="28"/>
          <w:szCs w:val="28"/>
        </w:rPr>
        <w:t xml:space="preserve">Create React.js reusable components to company-wide component library to align the look and feel of the public-facing </w:t>
      </w:r>
      <w:r w:rsidR="00257D35" w:rsidRPr="0021266F">
        <w:rPr>
          <w:rFonts w:ascii="Times New Roman" w:hAnsi="Times New Roman" w:cs="Times New Roman"/>
          <w:sz w:val="28"/>
          <w:szCs w:val="28"/>
        </w:rPr>
        <w:t>website.</w:t>
      </w:r>
    </w:p>
    <w:bookmarkEnd w:id="1"/>
    <w:p w14:paraId="1378EFD5" w14:textId="201243EB" w:rsidR="000129FA" w:rsidRPr="000129FA" w:rsidRDefault="00F645A9" w:rsidP="000129FA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Worked on converting existing ASP.NET MVC style using pub/sub to </w:t>
      </w:r>
      <w:r w:rsidR="00823F07" w:rsidRPr="0021266F">
        <w:rPr>
          <w:rFonts w:ascii="Times New Roman" w:hAnsi="Times New Roman" w:cs="Times New Roman"/>
          <w:sz w:val="28"/>
          <w:szCs w:val="28"/>
        </w:rPr>
        <w:t>REST.</w:t>
      </w:r>
    </w:p>
    <w:p w14:paraId="5923D4B7" w14:textId="300186C2" w:rsidR="00F645A9" w:rsidRPr="0021266F" w:rsidRDefault="000655D4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Web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APIs between products using Microsoft Identity, Auth0 and </w:t>
      </w:r>
      <w:r w:rsidRPr="0021266F">
        <w:rPr>
          <w:rFonts w:ascii="Times New Roman" w:hAnsi="Times New Roman" w:cs="Times New Roman"/>
          <w:sz w:val="28"/>
          <w:szCs w:val="28"/>
        </w:rPr>
        <w:t xml:space="preserve">/ or </w:t>
      </w:r>
      <w:r w:rsidR="00F645A9" w:rsidRPr="0021266F">
        <w:rPr>
          <w:rFonts w:ascii="Times New Roman" w:hAnsi="Times New Roman" w:cs="Times New Roman"/>
          <w:sz w:val="28"/>
          <w:szCs w:val="28"/>
        </w:rPr>
        <w:t xml:space="preserve">authorization Bearer </w:t>
      </w:r>
      <w:r w:rsidR="00823F07" w:rsidRPr="0021266F">
        <w:rPr>
          <w:rFonts w:ascii="Times New Roman" w:hAnsi="Times New Roman" w:cs="Times New Roman"/>
          <w:sz w:val="28"/>
          <w:szCs w:val="28"/>
        </w:rPr>
        <w:t>tokens.</w:t>
      </w:r>
    </w:p>
    <w:p w14:paraId="4EA4520A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Actively troubleshoot and fix bugs logging to SumoLogic data aggregation solution</w:t>
      </w:r>
    </w:p>
    <w:p w14:paraId="10EC1E88" w14:textId="31DB2A8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Submit pull requests on feature branches to be </w:t>
      </w:r>
      <w:r w:rsidR="00257D35" w:rsidRPr="0021266F">
        <w:rPr>
          <w:rFonts w:ascii="Times New Roman" w:hAnsi="Times New Roman" w:cs="Times New Roman"/>
          <w:sz w:val="28"/>
          <w:szCs w:val="28"/>
        </w:rPr>
        <w:t>reviewed.</w:t>
      </w:r>
      <w:r w:rsidRPr="002126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F32A" w14:textId="422651AB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Deploy features to development and staging </w:t>
      </w:r>
      <w:r w:rsidR="00257D35" w:rsidRPr="0021266F">
        <w:rPr>
          <w:rFonts w:ascii="Times New Roman" w:hAnsi="Times New Roman" w:cs="Times New Roman"/>
          <w:sz w:val="28"/>
          <w:szCs w:val="28"/>
        </w:rPr>
        <w:t>environments.</w:t>
      </w:r>
    </w:p>
    <w:p w14:paraId="5B8C6F18" w14:textId="79F48FF6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Maintain build scripts and </w:t>
      </w:r>
      <w:r w:rsidR="00257D35" w:rsidRPr="0021266F">
        <w:rPr>
          <w:rFonts w:ascii="Times New Roman" w:hAnsi="Times New Roman" w:cs="Times New Roman"/>
          <w:sz w:val="28"/>
          <w:szCs w:val="28"/>
        </w:rPr>
        <w:t>packages.</w:t>
      </w:r>
    </w:p>
    <w:p w14:paraId="358EC795" w14:textId="77777777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 xml:space="preserve">Ongoing tests for any new method or unit of work </w:t>
      </w:r>
    </w:p>
    <w:p w14:paraId="418B6D21" w14:textId="6CE17829" w:rsidR="00F645A9" w:rsidRPr="0021266F" w:rsidRDefault="00F645A9" w:rsidP="004A0643">
      <w:pPr>
        <w:pStyle w:val="ListParagraph"/>
        <w:numPr>
          <w:ilvl w:val="0"/>
          <w:numId w:val="19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21266F">
        <w:rPr>
          <w:rFonts w:ascii="Times New Roman" w:hAnsi="Times New Roman" w:cs="Times New Roman"/>
          <w:sz w:val="28"/>
          <w:szCs w:val="28"/>
        </w:rPr>
        <w:t>Follow established development coding standards and best practice</w:t>
      </w:r>
      <w:r w:rsidR="00823F07" w:rsidRPr="0021266F">
        <w:rPr>
          <w:rFonts w:ascii="Times New Roman" w:hAnsi="Times New Roman" w:cs="Times New Roman"/>
          <w:sz w:val="28"/>
          <w:szCs w:val="28"/>
        </w:rPr>
        <w:t>.</w:t>
      </w:r>
    </w:p>
    <w:p w14:paraId="451A4A66" w14:textId="77777777" w:rsidR="00DC60F0" w:rsidRPr="00CD2844" w:rsidRDefault="00DC60F0" w:rsidP="005B5B94">
      <w:pPr>
        <w:spacing w:after="240"/>
        <w:rPr>
          <w:rFonts w:ascii="Times New Roman" w:hAnsi="Times New Roman" w:cs="Times New Roman"/>
        </w:rPr>
      </w:pPr>
    </w:p>
    <w:p w14:paraId="6368F701" w14:textId="41BE706D" w:rsidR="00CD2844" w:rsidRPr="007C4184" w:rsidRDefault="00257D35" w:rsidP="005B5B9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Experience </w:t>
      </w:r>
      <w:r w:rsidR="005B5B94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/</w:t>
      </w:r>
      <w:r w:rsidR="00935010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G</w:t>
      </w:r>
      <w:r w:rsidR="0073052D"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 xml:space="preserve">old </w:t>
      </w: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Point Systems</w:t>
      </w:r>
    </w:p>
    <w:p w14:paraId="375DDBC6" w14:textId="2F0DC2FE" w:rsidR="00F24C7B" w:rsidRPr="007810DF" w:rsidRDefault="00F24C7B" w:rsidP="005B5B94">
      <w:pPr>
        <w:spacing w:before="240" w:after="24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2013 </w:t>
      </w:r>
      <w:r w:rsidR="00366252" w:rsidRPr="007810DF">
        <w:rPr>
          <w:rFonts w:ascii="Times New Roman" w:hAnsi="Times New Roman" w:cs="Times New Roman"/>
          <w:b/>
          <w:bCs/>
          <w:color w:val="4472C4" w:themeColor="accent1"/>
        </w:rPr>
        <w:t>–</w:t>
      </w:r>
      <w:r w:rsidRPr="007810DF">
        <w:rPr>
          <w:rFonts w:ascii="Times New Roman" w:hAnsi="Times New Roman" w:cs="Times New Roman"/>
          <w:b/>
          <w:bCs/>
          <w:color w:val="4472C4" w:themeColor="accent1"/>
        </w:rPr>
        <w:t xml:space="preserve"> 2015</w:t>
      </w:r>
    </w:p>
    <w:p w14:paraId="1BE9D048" w14:textId="0E1B5207" w:rsidR="00F24C7B" w:rsidRPr="00BD5E00" w:rsidRDefault="00366252" w:rsidP="005B5B94">
      <w:pPr>
        <w:spacing w:before="240" w:after="240"/>
        <w:rPr>
          <w:rFonts w:ascii="Times New Roman" w:hAnsi="Times New Roman" w:cs="Times New Roman"/>
          <w:i/>
          <w:iCs/>
          <w:sz w:val="28"/>
          <w:szCs w:val="28"/>
        </w:rPr>
      </w:pPr>
      <w:r w:rsidRPr="00935010">
        <w:rPr>
          <w:rFonts w:ascii="Times New Roman" w:hAnsi="Times New Roman" w:cs="Times New Roman"/>
          <w:i/>
          <w:iCs/>
          <w:sz w:val="28"/>
          <w:szCs w:val="28"/>
        </w:rPr>
        <w:t xml:space="preserve">Financial company managing software for origination </w:t>
      </w:r>
      <w:r w:rsidR="005F33B1" w:rsidRPr="00935010">
        <w:rPr>
          <w:rFonts w:ascii="Times New Roman" w:hAnsi="Times New Roman" w:cs="Times New Roman"/>
          <w:i/>
          <w:iCs/>
          <w:sz w:val="28"/>
          <w:szCs w:val="28"/>
        </w:rPr>
        <w:t>loans.</w:t>
      </w:r>
    </w:p>
    <w:p w14:paraId="02C85200" w14:textId="26DEB248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lastRenderedPageBreak/>
        <w:t>Develop and support new client code for onboarding new client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</w:t>
      </w:r>
      <w:r w:rsidR="00823F07" w:rsidRPr="00B1783F">
        <w:rPr>
          <w:rFonts w:ascii="Times New Roman" w:hAnsi="Times New Roman" w:cs="Times New Roman"/>
          <w:sz w:val="28"/>
          <w:szCs w:val="28"/>
        </w:rPr>
        <w:t>data.</w:t>
      </w:r>
    </w:p>
    <w:p w14:paraId="149BF1ED" w14:textId="41BB8CAB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WPF and MVVM</w:t>
      </w:r>
      <w:r w:rsidR="000655D4" w:rsidRPr="00B1783F">
        <w:rPr>
          <w:rFonts w:ascii="Times New Roman" w:hAnsi="Times New Roman" w:cs="Times New Roman"/>
          <w:sz w:val="28"/>
          <w:szCs w:val="28"/>
        </w:rPr>
        <w:t xml:space="preserve"> pc application for agents to </w:t>
      </w:r>
      <w:r w:rsidR="00A865D9" w:rsidRPr="00B1783F">
        <w:rPr>
          <w:rFonts w:ascii="Times New Roman" w:hAnsi="Times New Roman" w:cs="Times New Roman"/>
          <w:sz w:val="28"/>
          <w:szCs w:val="28"/>
        </w:rPr>
        <w:t xml:space="preserve">start </w:t>
      </w:r>
      <w:r w:rsidR="00823F07" w:rsidRPr="00B1783F">
        <w:rPr>
          <w:rFonts w:ascii="Times New Roman" w:hAnsi="Times New Roman" w:cs="Times New Roman"/>
          <w:sz w:val="28"/>
          <w:szCs w:val="28"/>
        </w:rPr>
        <w:t>loans.</w:t>
      </w:r>
    </w:p>
    <w:p w14:paraId="3D9CD43C" w14:textId="0E72B2AA" w:rsidR="00F24C7B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>Creation of unique SQL reports for client statistics</w:t>
      </w:r>
    </w:p>
    <w:p w14:paraId="5569E445" w14:textId="0134412A" w:rsidR="00257D35" w:rsidRPr="00B1783F" w:rsidRDefault="00F24C7B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Work closely with the project manager to get requirements to deliver </w:t>
      </w:r>
      <w:r w:rsidR="00823F07" w:rsidRPr="00B1783F">
        <w:rPr>
          <w:rFonts w:ascii="Times New Roman" w:hAnsi="Times New Roman" w:cs="Times New Roman"/>
          <w:sz w:val="28"/>
          <w:szCs w:val="28"/>
        </w:rPr>
        <w:t>reports.</w:t>
      </w:r>
    </w:p>
    <w:p w14:paraId="6A05BF32" w14:textId="50E655AD" w:rsidR="000B714F" w:rsidRPr="00871D60" w:rsidRDefault="00A865D9" w:rsidP="004A0643">
      <w:pPr>
        <w:pStyle w:val="ListParagraph"/>
        <w:numPr>
          <w:ilvl w:val="0"/>
          <w:numId w:val="18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1783F">
        <w:rPr>
          <w:rFonts w:ascii="Times New Roman" w:hAnsi="Times New Roman" w:cs="Times New Roman"/>
          <w:sz w:val="28"/>
          <w:szCs w:val="28"/>
        </w:rPr>
        <w:t xml:space="preserve">C# statistical reports generated 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with drawing </w:t>
      </w:r>
      <w:r w:rsidR="00823F07" w:rsidRPr="00B1783F">
        <w:rPr>
          <w:rFonts w:ascii="Times New Roman" w:hAnsi="Times New Roman" w:cs="Times New Roman"/>
          <w:sz w:val="28"/>
          <w:szCs w:val="28"/>
        </w:rPr>
        <w:t>libraries.</w:t>
      </w:r>
      <w:r w:rsidR="00BE05F5" w:rsidRPr="00B1783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</w:p>
    <w:p w14:paraId="4187AF27" w14:textId="39CB4CB3" w:rsidR="007C4184" w:rsidRPr="007C4184" w:rsidRDefault="000B27A0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Experience / Tech Systems</w:t>
      </w:r>
    </w:p>
    <w:p w14:paraId="066F8CFC" w14:textId="33FB03F6" w:rsidR="000B27A0" w:rsidRPr="007810DF" w:rsidRDefault="008A68F5" w:rsidP="000B27A0">
      <w:pPr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2012 - 2013</w:t>
      </w:r>
    </w:p>
    <w:p w14:paraId="0B49E224" w14:textId="18D80E8E" w:rsidR="000B27A0" w:rsidRDefault="008A68F5" w:rsidP="000B714F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work </w:t>
      </w:r>
      <w:r w:rsidR="00472D97">
        <w:rPr>
          <w:rFonts w:ascii="Times New Roman" w:hAnsi="Times New Roman" w:cs="Times New Roman"/>
          <w:sz w:val="28"/>
          <w:szCs w:val="28"/>
        </w:rPr>
        <w:t>before graduation</w:t>
      </w:r>
    </w:p>
    <w:p w14:paraId="78E17620" w14:textId="2BE88C9D" w:rsidR="00472D97" w:rsidRPr="000129FA" w:rsidRDefault="00472D97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Set-up engineer work machines</w:t>
      </w:r>
      <w:r w:rsidR="00226392" w:rsidRPr="000129FA">
        <w:rPr>
          <w:rFonts w:ascii="Times New Roman" w:hAnsi="Times New Roman" w:cs="Times New Roman"/>
          <w:sz w:val="28"/>
          <w:szCs w:val="28"/>
        </w:rPr>
        <w:t xml:space="preserve"> with software</w:t>
      </w:r>
    </w:p>
    <w:p w14:paraId="75DFE55C" w14:textId="1B62A9B7" w:rsidR="00226392" w:rsidRPr="000129FA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SolidWorks</w:t>
      </w:r>
    </w:p>
    <w:p w14:paraId="5F003C21" w14:textId="63F75739" w:rsidR="00226392" w:rsidRPr="000129FA" w:rsidRDefault="00226392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CNC Software </w:t>
      </w:r>
    </w:p>
    <w:p w14:paraId="235DCACE" w14:textId="7E5A3F04" w:rsidR="00226392" w:rsidRPr="000129FA" w:rsidRDefault="00226392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Maintain </w:t>
      </w:r>
      <w:r w:rsidR="006B2508" w:rsidRPr="000129FA">
        <w:rPr>
          <w:rFonts w:ascii="Times New Roman" w:hAnsi="Times New Roman" w:cs="Times New Roman"/>
          <w:sz w:val="28"/>
          <w:szCs w:val="28"/>
        </w:rPr>
        <w:t xml:space="preserve">assert </w:t>
      </w:r>
      <w:r w:rsidR="00AF2F36" w:rsidRPr="000129FA">
        <w:rPr>
          <w:rFonts w:ascii="Times New Roman" w:hAnsi="Times New Roman" w:cs="Times New Roman"/>
          <w:sz w:val="28"/>
          <w:szCs w:val="28"/>
        </w:rPr>
        <w:t>inventory.</w:t>
      </w:r>
    </w:p>
    <w:p w14:paraId="4243BF73" w14:textId="22AB6D60" w:rsidR="006B2508" w:rsidRPr="000129FA" w:rsidRDefault="006B2508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Set-up Nagios ser</w:t>
      </w:r>
      <w:r w:rsidR="00C040D5" w:rsidRPr="000129FA">
        <w:rPr>
          <w:rFonts w:ascii="Times New Roman" w:hAnsi="Times New Roman" w:cs="Times New Roman"/>
          <w:sz w:val="28"/>
          <w:szCs w:val="28"/>
        </w:rPr>
        <w:t>ver for availability</w:t>
      </w:r>
    </w:p>
    <w:p w14:paraId="16B3C570" w14:textId="0C065227" w:rsidR="00C040D5" w:rsidRPr="000129FA" w:rsidRDefault="00C040D5" w:rsidP="004A0643">
      <w:pPr>
        <w:pStyle w:val="ListParagraph"/>
        <w:numPr>
          <w:ilvl w:val="0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 xml:space="preserve">Configure and install network </w:t>
      </w:r>
      <w:r w:rsidR="00871D60" w:rsidRPr="000129FA">
        <w:rPr>
          <w:rFonts w:ascii="Times New Roman" w:hAnsi="Times New Roman" w:cs="Times New Roman"/>
          <w:sz w:val="28"/>
          <w:szCs w:val="28"/>
        </w:rPr>
        <w:t>components.</w:t>
      </w:r>
      <w:r w:rsidRPr="000129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20E62" w14:textId="7912EC8E" w:rsidR="00C040D5" w:rsidRPr="000129FA" w:rsidRDefault="00C040D5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Wireless bridge</w:t>
      </w:r>
    </w:p>
    <w:p w14:paraId="26746E69" w14:textId="14E0B3E5" w:rsidR="00C040D5" w:rsidRPr="000129FA" w:rsidRDefault="00871D60" w:rsidP="004A0643">
      <w:pPr>
        <w:pStyle w:val="ListParagraph"/>
        <w:numPr>
          <w:ilvl w:val="1"/>
          <w:numId w:val="21"/>
        </w:num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0129FA">
        <w:rPr>
          <w:rFonts w:ascii="Times New Roman" w:hAnsi="Times New Roman" w:cs="Times New Roman"/>
          <w:sz w:val="28"/>
          <w:szCs w:val="28"/>
        </w:rPr>
        <w:t>Cabling and switches</w:t>
      </w:r>
    </w:p>
    <w:p w14:paraId="492884A6" w14:textId="724EFA93" w:rsidR="007C4184" w:rsidRDefault="007C4184" w:rsidP="007C4184">
      <w:pPr>
        <w:pStyle w:val="Heading1"/>
        <w:spacing w:before="0" w:after="240"/>
        <w:rPr>
          <w:rFonts w:ascii="Times New Roman" w:hAnsi="Times New Roman" w:cs="Times New Roman"/>
          <w:color w:val="7B7B7B" w:themeColor="accent3" w:themeShade="BF"/>
          <w:sz w:val="40"/>
          <w:szCs w:val="40"/>
        </w:rPr>
      </w:pPr>
      <w:r w:rsidRPr="007C4184">
        <w:rPr>
          <w:rFonts w:ascii="Times New Roman" w:hAnsi="Times New Roman" w:cs="Times New Roman"/>
          <w:color w:val="7B7B7B" w:themeColor="accent3" w:themeShade="BF"/>
          <w:sz w:val="40"/>
          <w:szCs w:val="40"/>
        </w:rPr>
        <w:t>Education</w:t>
      </w:r>
    </w:p>
    <w:p w14:paraId="3A34B267" w14:textId="77777777" w:rsidR="002030D8" w:rsidRPr="007810DF" w:rsidRDefault="002030D8" w:rsidP="002030D8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</w:rPr>
      </w:pPr>
      <w:r w:rsidRPr="007810DF">
        <w:rPr>
          <w:rFonts w:ascii="Times New Roman" w:hAnsi="Times New Roman" w:cs="Times New Roman"/>
          <w:b/>
          <w:bCs/>
          <w:color w:val="0070C0"/>
        </w:rPr>
        <w:t>2011– 2013</w:t>
      </w:r>
    </w:p>
    <w:p w14:paraId="094EDEB4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 xml:space="preserve">Weber State University – </w:t>
      </w:r>
    </w:p>
    <w:p w14:paraId="25E90DDB" w14:textId="69CBFCBC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color w:val="002060"/>
          <w:sz w:val="28"/>
          <w:szCs w:val="28"/>
        </w:rPr>
        <w:t>Bachelor of Science</w:t>
      </w:r>
    </w:p>
    <w:p w14:paraId="51AB9D4D" w14:textId="77777777" w:rsidR="002030D8" w:rsidRPr="002030D8" w:rsidRDefault="002030D8" w:rsidP="002030D8">
      <w:pPr>
        <w:spacing w:after="0" w:line="240" w:lineRule="auto"/>
        <w:rPr>
          <w:rFonts w:ascii="Times New Roman" w:hAnsi="Times New Roman" w:cs="Times New Roman"/>
          <w:color w:val="002060"/>
          <w:sz w:val="28"/>
          <w:szCs w:val="28"/>
        </w:rPr>
      </w:pPr>
    </w:p>
    <w:p w14:paraId="42E68458" w14:textId="77777777" w:rsidR="007C4184" w:rsidRPr="007810DF" w:rsidRDefault="007C4184" w:rsidP="007C4184">
      <w:pPr>
        <w:pStyle w:val="ListParagraph"/>
        <w:ind w:left="0"/>
        <w:rPr>
          <w:rFonts w:ascii="Times New Roman" w:hAnsi="Times New Roman" w:cs="Times New Roman"/>
          <w:b/>
          <w:bCs/>
          <w:color w:val="4472C4" w:themeColor="accent1"/>
        </w:rPr>
      </w:pPr>
      <w:r w:rsidRPr="007810DF">
        <w:rPr>
          <w:rFonts w:ascii="Times New Roman" w:hAnsi="Times New Roman" w:cs="Times New Roman"/>
          <w:b/>
          <w:bCs/>
          <w:color w:val="4472C4" w:themeColor="accent1"/>
        </w:rPr>
        <w:t>2010 – 2011</w:t>
      </w:r>
    </w:p>
    <w:p w14:paraId="206FF305" w14:textId="0BD2BFBD" w:rsidR="007C4184" w:rsidRPr="002030D8" w:rsidRDefault="007C4184" w:rsidP="007C418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030D8">
        <w:rPr>
          <w:rFonts w:ascii="Times New Roman" w:hAnsi="Times New Roman" w:cs="Times New Roman"/>
          <w:sz w:val="28"/>
          <w:szCs w:val="28"/>
        </w:rPr>
        <w:t>University Of Phoenix</w:t>
      </w:r>
      <w:r w:rsidR="002030D8" w:rsidRPr="002030D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01CAD280" w14:textId="64ED901B" w:rsidR="007C4184" w:rsidRPr="002030D8" w:rsidRDefault="002030D8" w:rsidP="007C4184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030D8">
        <w:rPr>
          <w:rFonts w:ascii="Times New Roman" w:hAnsi="Times New Roman" w:cs="Times New Roman"/>
          <w:b/>
          <w:bCs/>
          <w:sz w:val="28"/>
          <w:szCs w:val="28"/>
        </w:rPr>
        <w:t>Bachelor of Art</w:t>
      </w:r>
    </w:p>
    <w:sectPr w:rsidR="007C4184" w:rsidRPr="002030D8" w:rsidSect="00E83067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780A" w14:textId="77777777" w:rsidR="005654AF" w:rsidRDefault="005654AF" w:rsidP="0068194B">
      <w:r>
        <w:separator/>
      </w:r>
    </w:p>
    <w:p w14:paraId="5A96E64E" w14:textId="77777777" w:rsidR="005654AF" w:rsidRDefault="005654AF"/>
    <w:p w14:paraId="6A0E33E5" w14:textId="77777777" w:rsidR="005654AF" w:rsidRDefault="005654AF"/>
    <w:p w14:paraId="3DE9D82B" w14:textId="77777777" w:rsidR="005654AF" w:rsidRDefault="005654AF"/>
  </w:endnote>
  <w:endnote w:type="continuationSeparator" w:id="0">
    <w:p w14:paraId="38B9C781" w14:textId="77777777" w:rsidR="005654AF" w:rsidRDefault="005654AF" w:rsidP="0068194B">
      <w:r>
        <w:continuationSeparator/>
      </w:r>
    </w:p>
    <w:p w14:paraId="4A276CF7" w14:textId="77777777" w:rsidR="005654AF" w:rsidRDefault="005654AF"/>
    <w:p w14:paraId="658C160C" w14:textId="77777777" w:rsidR="005654AF" w:rsidRDefault="005654AF"/>
    <w:p w14:paraId="4A36ADCA" w14:textId="77777777" w:rsidR="005654AF" w:rsidRDefault="005654AF"/>
  </w:endnote>
  <w:endnote w:type="continuationNotice" w:id="1">
    <w:p w14:paraId="163711ED" w14:textId="77777777" w:rsidR="005654AF" w:rsidRDefault="005654AF"/>
    <w:p w14:paraId="59B7628D" w14:textId="77777777" w:rsidR="005654AF" w:rsidRDefault="00565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B7ED" w14:textId="62A8C531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FA1CF39" wp14:editId="556633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2" name="Text Box 2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AC8AAE" w14:textId="25513C3C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C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BAC8AAE" w14:textId="25513C3C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99E6" w14:textId="40087EAC" w:rsidR="003A7E2B" w:rsidRPr="003A7E2B" w:rsidRDefault="00FB5C87" w:rsidP="005A3709">
    <w:pPr>
      <w:pStyle w:val="ListParagraph"/>
      <w:ind w:left="0"/>
      <w:rPr>
        <w:color w:val="7B7B7B" w:themeColor="accent3" w:themeShade="BF"/>
        <w:sz w:val="24"/>
        <w:szCs w:val="24"/>
      </w:rPr>
    </w:pPr>
    <w:r>
      <w:rPr>
        <w:color w:val="7B7B7B" w:themeColor="accent3" w:themeShade="BF"/>
        <w:sz w:val="24"/>
        <w:szCs w:val="24"/>
      </w:rPr>
      <w:t xml:space="preserve">                                                                                       </w:t>
    </w:r>
  </w:p>
  <w:p w14:paraId="5A3B3ED5" w14:textId="31F441CD" w:rsidR="005A3709" w:rsidRPr="003A7E2B" w:rsidRDefault="00FB5C87" w:rsidP="005A3709">
    <w:pPr>
      <w:pStyle w:val="ListParagraph"/>
      <w:ind w:left="0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3F709" w14:textId="377E6D94" w:rsidR="00B379DF" w:rsidRDefault="00B379D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3EA46E" wp14:editId="290EC67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" name="Text Box 1" descr="Classification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470F8" w14:textId="48FEB20F" w:rsidR="00B379DF" w:rsidRPr="00B379DF" w:rsidRDefault="00B379DF" w:rsidP="00B379D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379D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3EA4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8D470F8" w14:textId="48FEB20F" w:rsidR="00B379DF" w:rsidRPr="00B379DF" w:rsidRDefault="00B379DF" w:rsidP="00B379D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379D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94B66" w14:textId="77777777" w:rsidR="005654AF" w:rsidRDefault="005654AF" w:rsidP="0068194B">
      <w:r>
        <w:separator/>
      </w:r>
    </w:p>
    <w:p w14:paraId="179E8051" w14:textId="77777777" w:rsidR="005654AF" w:rsidRDefault="005654AF"/>
    <w:p w14:paraId="36AD6B6F" w14:textId="77777777" w:rsidR="005654AF" w:rsidRDefault="005654AF"/>
    <w:p w14:paraId="35FF4A28" w14:textId="77777777" w:rsidR="005654AF" w:rsidRDefault="005654AF"/>
  </w:footnote>
  <w:footnote w:type="continuationSeparator" w:id="0">
    <w:p w14:paraId="4F873DAB" w14:textId="77777777" w:rsidR="005654AF" w:rsidRDefault="005654AF" w:rsidP="0068194B">
      <w:r>
        <w:continuationSeparator/>
      </w:r>
    </w:p>
    <w:p w14:paraId="1255B565" w14:textId="77777777" w:rsidR="005654AF" w:rsidRDefault="005654AF"/>
    <w:p w14:paraId="7D1CA939" w14:textId="77777777" w:rsidR="005654AF" w:rsidRDefault="005654AF"/>
    <w:p w14:paraId="4F94DF20" w14:textId="77777777" w:rsidR="005654AF" w:rsidRDefault="005654AF"/>
  </w:footnote>
  <w:footnote w:type="continuationNotice" w:id="1">
    <w:p w14:paraId="5521282D" w14:textId="77777777" w:rsidR="005654AF" w:rsidRDefault="005654AF"/>
    <w:p w14:paraId="740F2F9E" w14:textId="77777777" w:rsidR="005654AF" w:rsidRDefault="005654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AB3A5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035D99"/>
    <w:multiLevelType w:val="hybridMultilevel"/>
    <w:tmpl w:val="F2EAA9DA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37171C"/>
    <w:multiLevelType w:val="hybridMultilevel"/>
    <w:tmpl w:val="ABDA750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DF7AA5"/>
    <w:multiLevelType w:val="hybridMultilevel"/>
    <w:tmpl w:val="689492A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35AE6"/>
    <w:multiLevelType w:val="hybridMultilevel"/>
    <w:tmpl w:val="ED5C77E8"/>
    <w:lvl w:ilvl="0" w:tplc="9F9A4890">
      <w:start w:val="2013"/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D159B"/>
    <w:multiLevelType w:val="hybridMultilevel"/>
    <w:tmpl w:val="234224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75A0"/>
    <w:multiLevelType w:val="hybridMultilevel"/>
    <w:tmpl w:val="E5627CF8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F9A4890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4731A3"/>
    <w:multiLevelType w:val="hybridMultilevel"/>
    <w:tmpl w:val="333E2EBC"/>
    <w:lvl w:ilvl="0" w:tplc="9DA434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158"/>
    <w:multiLevelType w:val="hybridMultilevel"/>
    <w:tmpl w:val="04E41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20F06"/>
    <w:multiLevelType w:val="hybridMultilevel"/>
    <w:tmpl w:val="2DBE3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2526"/>
    <w:multiLevelType w:val="hybridMultilevel"/>
    <w:tmpl w:val="6F30E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468D2"/>
    <w:multiLevelType w:val="hybridMultilevel"/>
    <w:tmpl w:val="0A7458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FFFFFFFF">
      <w:start w:val="2013"/>
      <w:numFmt w:val="bullet"/>
      <w:lvlText w:val="•"/>
      <w:lvlJc w:val="left"/>
      <w:pPr>
        <w:ind w:left="1800" w:hanging="720"/>
      </w:pPr>
      <w:rPr>
        <w:rFonts w:ascii="Trebuchet MS" w:eastAsiaTheme="minorEastAsia" w:hAnsi="Trebuchet MS" w:cstheme="minorBidi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C42CE"/>
    <w:multiLevelType w:val="hybridMultilevel"/>
    <w:tmpl w:val="1EE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22722">
    <w:abstractNumId w:val="6"/>
  </w:num>
  <w:num w:numId="2" w16cid:durableId="1617523597">
    <w:abstractNumId w:val="11"/>
  </w:num>
  <w:num w:numId="3" w16cid:durableId="89157061">
    <w:abstractNumId w:val="3"/>
  </w:num>
  <w:num w:numId="4" w16cid:durableId="1294485236">
    <w:abstractNumId w:val="16"/>
  </w:num>
  <w:num w:numId="5" w16cid:durableId="1824811519">
    <w:abstractNumId w:val="2"/>
  </w:num>
  <w:num w:numId="6" w16cid:durableId="1174225109">
    <w:abstractNumId w:val="5"/>
  </w:num>
  <w:num w:numId="7" w16cid:durableId="1185095789">
    <w:abstractNumId w:val="4"/>
  </w:num>
  <w:num w:numId="8" w16cid:durableId="1922060619">
    <w:abstractNumId w:val="1"/>
  </w:num>
  <w:num w:numId="9" w16cid:durableId="1915626655">
    <w:abstractNumId w:val="0"/>
  </w:num>
  <w:num w:numId="10" w16cid:durableId="1267691470">
    <w:abstractNumId w:val="8"/>
  </w:num>
  <w:num w:numId="11" w16cid:durableId="1849446052">
    <w:abstractNumId w:val="15"/>
  </w:num>
  <w:num w:numId="12" w16cid:durableId="854466663">
    <w:abstractNumId w:val="17"/>
  </w:num>
  <w:num w:numId="13" w16cid:durableId="30961358">
    <w:abstractNumId w:val="7"/>
  </w:num>
  <w:num w:numId="14" w16cid:durableId="1204904534">
    <w:abstractNumId w:val="9"/>
  </w:num>
  <w:num w:numId="15" w16cid:durableId="1845893509">
    <w:abstractNumId w:val="12"/>
  </w:num>
  <w:num w:numId="16" w16cid:durableId="550193374">
    <w:abstractNumId w:val="13"/>
  </w:num>
  <w:num w:numId="17" w16cid:durableId="1389958803">
    <w:abstractNumId w:val="20"/>
  </w:num>
  <w:num w:numId="18" w16cid:durableId="1467040333">
    <w:abstractNumId w:val="18"/>
  </w:num>
  <w:num w:numId="19" w16cid:durableId="134376381">
    <w:abstractNumId w:val="21"/>
  </w:num>
  <w:num w:numId="20" w16cid:durableId="374625740">
    <w:abstractNumId w:val="19"/>
  </w:num>
  <w:num w:numId="21" w16cid:durableId="953633467">
    <w:abstractNumId w:val="14"/>
  </w:num>
  <w:num w:numId="22" w16cid:durableId="1537615428">
    <w:abstractNumId w:val="10"/>
  </w:num>
  <w:num w:numId="23" w16cid:durableId="914096449">
    <w:abstractNumId w:val="10"/>
  </w:num>
  <w:num w:numId="24" w16cid:durableId="1216086911">
    <w:abstractNumId w:val="10"/>
  </w:num>
  <w:num w:numId="25" w16cid:durableId="1259289022">
    <w:abstractNumId w:val="10"/>
  </w:num>
  <w:num w:numId="26" w16cid:durableId="1765496770">
    <w:abstractNumId w:val="10"/>
  </w:num>
  <w:num w:numId="27" w16cid:durableId="2071149642">
    <w:abstractNumId w:val="10"/>
  </w:num>
  <w:num w:numId="28" w16cid:durableId="504365648">
    <w:abstractNumId w:val="10"/>
  </w:num>
  <w:num w:numId="29" w16cid:durableId="1742095742">
    <w:abstractNumId w:val="10"/>
  </w:num>
  <w:num w:numId="30" w16cid:durableId="583808450">
    <w:abstractNumId w:val="10"/>
  </w:num>
  <w:num w:numId="31" w16cid:durableId="525754055">
    <w:abstractNumId w:val="10"/>
  </w:num>
  <w:num w:numId="32" w16cid:durableId="221796648">
    <w:abstractNumId w:val="10"/>
  </w:num>
  <w:num w:numId="33" w16cid:durableId="774862620">
    <w:abstractNumId w:val="10"/>
  </w:num>
  <w:num w:numId="34" w16cid:durableId="1259602370">
    <w:abstractNumId w:val="10"/>
  </w:num>
  <w:num w:numId="35" w16cid:durableId="262762720">
    <w:abstractNumId w:val="10"/>
  </w:num>
  <w:num w:numId="36" w16cid:durableId="584535521">
    <w:abstractNumId w:val="10"/>
  </w:num>
  <w:num w:numId="37" w16cid:durableId="153230455">
    <w:abstractNumId w:val="10"/>
  </w:num>
  <w:num w:numId="38" w16cid:durableId="689993635">
    <w:abstractNumId w:val="10"/>
  </w:num>
  <w:num w:numId="39" w16cid:durableId="66925302">
    <w:abstractNumId w:val="10"/>
  </w:num>
  <w:num w:numId="40" w16cid:durableId="858397516">
    <w:abstractNumId w:val="10"/>
  </w:num>
  <w:num w:numId="41" w16cid:durableId="1834956120">
    <w:abstractNumId w:val="10"/>
  </w:num>
  <w:num w:numId="42" w16cid:durableId="71639681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9B7"/>
    <w:rsid w:val="00003A0B"/>
    <w:rsid w:val="00005BAB"/>
    <w:rsid w:val="00007291"/>
    <w:rsid w:val="00007322"/>
    <w:rsid w:val="00007728"/>
    <w:rsid w:val="0001212D"/>
    <w:rsid w:val="000129FA"/>
    <w:rsid w:val="00014E77"/>
    <w:rsid w:val="0001644C"/>
    <w:rsid w:val="00022545"/>
    <w:rsid w:val="00022EB2"/>
    <w:rsid w:val="00024584"/>
    <w:rsid w:val="00024730"/>
    <w:rsid w:val="00024AB6"/>
    <w:rsid w:val="00036D91"/>
    <w:rsid w:val="00037C17"/>
    <w:rsid w:val="00041AA3"/>
    <w:rsid w:val="00046B8B"/>
    <w:rsid w:val="00046EBB"/>
    <w:rsid w:val="000509B3"/>
    <w:rsid w:val="000514AC"/>
    <w:rsid w:val="00052E11"/>
    <w:rsid w:val="0005362E"/>
    <w:rsid w:val="00055E95"/>
    <w:rsid w:val="00057BD7"/>
    <w:rsid w:val="00061C37"/>
    <w:rsid w:val="00063B00"/>
    <w:rsid w:val="000655D4"/>
    <w:rsid w:val="00065C64"/>
    <w:rsid w:val="0007021F"/>
    <w:rsid w:val="00071F5D"/>
    <w:rsid w:val="00077D82"/>
    <w:rsid w:val="000876CE"/>
    <w:rsid w:val="00093DA2"/>
    <w:rsid w:val="000A385A"/>
    <w:rsid w:val="000A7A03"/>
    <w:rsid w:val="000B27A0"/>
    <w:rsid w:val="000B2BA5"/>
    <w:rsid w:val="000B6FA3"/>
    <w:rsid w:val="000B714F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1FA8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67E7E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0D8"/>
    <w:rsid w:val="00203573"/>
    <w:rsid w:val="0020597D"/>
    <w:rsid w:val="00210AA7"/>
    <w:rsid w:val="00210C5B"/>
    <w:rsid w:val="0021266F"/>
    <w:rsid w:val="00213B4C"/>
    <w:rsid w:val="00214C5B"/>
    <w:rsid w:val="00216F83"/>
    <w:rsid w:val="002219A2"/>
    <w:rsid w:val="00224DEA"/>
    <w:rsid w:val="002253B0"/>
    <w:rsid w:val="00226392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57D35"/>
    <w:rsid w:val="00260274"/>
    <w:rsid w:val="002617AE"/>
    <w:rsid w:val="002638D0"/>
    <w:rsid w:val="002647D3"/>
    <w:rsid w:val="002710A4"/>
    <w:rsid w:val="00275EAE"/>
    <w:rsid w:val="00280665"/>
    <w:rsid w:val="00284EEA"/>
    <w:rsid w:val="002908C6"/>
    <w:rsid w:val="00293BA5"/>
    <w:rsid w:val="00294998"/>
    <w:rsid w:val="00297F18"/>
    <w:rsid w:val="002A02D8"/>
    <w:rsid w:val="002A1945"/>
    <w:rsid w:val="002A218A"/>
    <w:rsid w:val="002A5A07"/>
    <w:rsid w:val="002B26C2"/>
    <w:rsid w:val="002B2958"/>
    <w:rsid w:val="002B2EA7"/>
    <w:rsid w:val="002B3FC8"/>
    <w:rsid w:val="002B5FE5"/>
    <w:rsid w:val="002C0B40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378B9"/>
    <w:rsid w:val="00340677"/>
    <w:rsid w:val="00341C0A"/>
    <w:rsid w:val="0034531C"/>
    <w:rsid w:val="003456DB"/>
    <w:rsid w:val="00345932"/>
    <w:rsid w:val="003465E2"/>
    <w:rsid w:val="00352238"/>
    <w:rsid w:val="003544E1"/>
    <w:rsid w:val="00366252"/>
    <w:rsid w:val="00366398"/>
    <w:rsid w:val="00371023"/>
    <w:rsid w:val="00371CFC"/>
    <w:rsid w:val="0037407A"/>
    <w:rsid w:val="0037455C"/>
    <w:rsid w:val="00375717"/>
    <w:rsid w:val="003760EA"/>
    <w:rsid w:val="003774A8"/>
    <w:rsid w:val="00386D13"/>
    <w:rsid w:val="0039009C"/>
    <w:rsid w:val="0039303D"/>
    <w:rsid w:val="003A0632"/>
    <w:rsid w:val="003A1798"/>
    <w:rsid w:val="003A1D5D"/>
    <w:rsid w:val="003A2597"/>
    <w:rsid w:val="003A30E5"/>
    <w:rsid w:val="003A5B88"/>
    <w:rsid w:val="003A5DF2"/>
    <w:rsid w:val="003A6ADF"/>
    <w:rsid w:val="003A7E2B"/>
    <w:rsid w:val="003B2D2B"/>
    <w:rsid w:val="003B3661"/>
    <w:rsid w:val="003B5928"/>
    <w:rsid w:val="003B7A60"/>
    <w:rsid w:val="003C0C2D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3F5D9A"/>
    <w:rsid w:val="00401DAD"/>
    <w:rsid w:val="004041FF"/>
    <w:rsid w:val="00405128"/>
    <w:rsid w:val="00405C99"/>
    <w:rsid w:val="00406B86"/>
    <w:rsid w:val="00406CFF"/>
    <w:rsid w:val="00407A68"/>
    <w:rsid w:val="00407E69"/>
    <w:rsid w:val="00411284"/>
    <w:rsid w:val="00411C0C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781"/>
    <w:rsid w:val="00444933"/>
    <w:rsid w:val="00450C25"/>
    <w:rsid w:val="0045116D"/>
    <w:rsid w:val="00451F42"/>
    <w:rsid w:val="00453A10"/>
    <w:rsid w:val="0046116A"/>
    <w:rsid w:val="00462A79"/>
    <w:rsid w:val="00462FC2"/>
    <w:rsid w:val="00463AF1"/>
    <w:rsid w:val="00465A6C"/>
    <w:rsid w:val="00470ABD"/>
    <w:rsid w:val="004726BC"/>
    <w:rsid w:val="00472D97"/>
    <w:rsid w:val="00474105"/>
    <w:rsid w:val="00480E6E"/>
    <w:rsid w:val="004830CB"/>
    <w:rsid w:val="00483136"/>
    <w:rsid w:val="00485188"/>
    <w:rsid w:val="00486277"/>
    <w:rsid w:val="00490DCC"/>
    <w:rsid w:val="00492479"/>
    <w:rsid w:val="00494CF6"/>
    <w:rsid w:val="00495F8D"/>
    <w:rsid w:val="004979FD"/>
    <w:rsid w:val="004A0643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033AF"/>
    <w:rsid w:val="00510392"/>
    <w:rsid w:val="00513E2A"/>
    <w:rsid w:val="005156B6"/>
    <w:rsid w:val="00516558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54AF"/>
    <w:rsid w:val="00566A35"/>
    <w:rsid w:val="00566B3F"/>
    <w:rsid w:val="0056701E"/>
    <w:rsid w:val="0057233B"/>
    <w:rsid w:val="00572762"/>
    <w:rsid w:val="005740D7"/>
    <w:rsid w:val="0057618B"/>
    <w:rsid w:val="0058725D"/>
    <w:rsid w:val="00587972"/>
    <w:rsid w:val="00593DFE"/>
    <w:rsid w:val="00595AAC"/>
    <w:rsid w:val="00597ACC"/>
    <w:rsid w:val="005A07E2"/>
    <w:rsid w:val="005A0F26"/>
    <w:rsid w:val="005A1B10"/>
    <w:rsid w:val="005A3709"/>
    <w:rsid w:val="005A4C13"/>
    <w:rsid w:val="005A6850"/>
    <w:rsid w:val="005B09DA"/>
    <w:rsid w:val="005B1B1B"/>
    <w:rsid w:val="005B36CD"/>
    <w:rsid w:val="005B3EA8"/>
    <w:rsid w:val="005B5B94"/>
    <w:rsid w:val="005B64FC"/>
    <w:rsid w:val="005C3B45"/>
    <w:rsid w:val="005C418F"/>
    <w:rsid w:val="005C47F7"/>
    <w:rsid w:val="005C5932"/>
    <w:rsid w:val="005C6523"/>
    <w:rsid w:val="005D1AA8"/>
    <w:rsid w:val="005D2A4D"/>
    <w:rsid w:val="005D3CA7"/>
    <w:rsid w:val="005D4CC1"/>
    <w:rsid w:val="005D61CB"/>
    <w:rsid w:val="005D6AEC"/>
    <w:rsid w:val="005E40C3"/>
    <w:rsid w:val="005E52EA"/>
    <w:rsid w:val="005E725E"/>
    <w:rsid w:val="005F11E7"/>
    <w:rsid w:val="005F33B1"/>
    <w:rsid w:val="005F4B91"/>
    <w:rsid w:val="005F55D2"/>
    <w:rsid w:val="005F786D"/>
    <w:rsid w:val="0060133C"/>
    <w:rsid w:val="0060329A"/>
    <w:rsid w:val="0060670E"/>
    <w:rsid w:val="00606777"/>
    <w:rsid w:val="00606CE1"/>
    <w:rsid w:val="00606D6C"/>
    <w:rsid w:val="006126CD"/>
    <w:rsid w:val="0061399A"/>
    <w:rsid w:val="0062312F"/>
    <w:rsid w:val="00625F2C"/>
    <w:rsid w:val="00627445"/>
    <w:rsid w:val="00633939"/>
    <w:rsid w:val="00633CCE"/>
    <w:rsid w:val="00635150"/>
    <w:rsid w:val="00640BAB"/>
    <w:rsid w:val="006464D6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A6D2A"/>
    <w:rsid w:val="006B0F62"/>
    <w:rsid w:val="006B2508"/>
    <w:rsid w:val="006B2E1F"/>
    <w:rsid w:val="006B5D48"/>
    <w:rsid w:val="006B7D7B"/>
    <w:rsid w:val="006C1A5E"/>
    <w:rsid w:val="006C25FD"/>
    <w:rsid w:val="006C7BD2"/>
    <w:rsid w:val="006C7C97"/>
    <w:rsid w:val="006D602C"/>
    <w:rsid w:val="006D65FA"/>
    <w:rsid w:val="006E1507"/>
    <w:rsid w:val="006E3371"/>
    <w:rsid w:val="006E40C2"/>
    <w:rsid w:val="006E410E"/>
    <w:rsid w:val="006F1D82"/>
    <w:rsid w:val="006F250E"/>
    <w:rsid w:val="006F615E"/>
    <w:rsid w:val="00704A88"/>
    <w:rsid w:val="007119F6"/>
    <w:rsid w:val="00712D8B"/>
    <w:rsid w:val="00715210"/>
    <w:rsid w:val="007206AB"/>
    <w:rsid w:val="00720D55"/>
    <w:rsid w:val="0072447E"/>
    <w:rsid w:val="007273B7"/>
    <w:rsid w:val="00727974"/>
    <w:rsid w:val="0073052D"/>
    <w:rsid w:val="00733E0A"/>
    <w:rsid w:val="0073435D"/>
    <w:rsid w:val="00742AEF"/>
    <w:rsid w:val="0074403D"/>
    <w:rsid w:val="007461E7"/>
    <w:rsid w:val="00746D44"/>
    <w:rsid w:val="007538DC"/>
    <w:rsid w:val="00753F68"/>
    <w:rsid w:val="00754AD3"/>
    <w:rsid w:val="00757803"/>
    <w:rsid w:val="007628CD"/>
    <w:rsid w:val="007666BA"/>
    <w:rsid w:val="00766D24"/>
    <w:rsid w:val="00774B33"/>
    <w:rsid w:val="007810DF"/>
    <w:rsid w:val="007812F2"/>
    <w:rsid w:val="007823F7"/>
    <w:rsid w:val="007856FE"/>
    <w:rsid w:val="0079206B"/>
    <w:rsid w:val="0079396B"/>
    <w:rsid w:val="00795EC4"/>
    <w:rsid w:val="00796076"/>
    <w:rsid w:val="007974DF"/>
    <w:rsid w:val="007A1A71"/>
    <w:rsid w:val="007A32F4"/>
    <w:rsid w:val="007A3B2F"/>
    <w:rsid w:val="007B11B3"/>
    <w:rsid w:val="007B3143"/>
    <w:rsid w:val="007B43AD"/>
    <w:rsid w:val="007B6591"/>
    <w:rsid w:val="007C0566"/>
    <w:rsid w:val="007C10C6"/>
    <w:rsid w:val="007C1104"/>
    <w:rsid w:val="007C258A"/>
    <w:rsid w:val="007C4184"/>
    <w:rsid w:val="007C5962"/>
    <w:rsid w:val="007C606B"/>
    <w:rsid w:val="007D5A95"/>
    <w:rsid w:val="007E2970"/>
    <w:rsid w:val="007E46BE"/>
    <w:rsid w:val="007E6A61"/>
    <w:rsid w:val="007F1AF6"/>
    <w:rsid w:val="007F22C6"/>
    <w:rsid w:val="007F327B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20CE"/>
    <w:rsid w:val="008165A1"/>
    <w:rsid w:val="00817582"/>
    <w:rsid w:val="008202BA"/>
    <w:rsid w:val="00822088"/>
    <w:rsid w:val="00823F07"/>
    <w:rsid w:val="008249E6"/>
    <w:rsid w:val="008251C9"/>
    <w:rsid w:val="00827634"/>
    <w:rsid w:val="00827CBE"/>
    <w:rsid w:val="008307FA"/>
    <w:rsid w:val="008325A0"/>
    <w:rsid w:val="00834955"/>
    <w:rsid w:val="00835493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1D60"/>
    <w:rsid w:val="00873422"/>
    <w:rsid w:val="00876DF0"/>
    <w:rsid w:val="0088082F"/>
    <w:rsid w:val="00880852"/>
    <w:rsid w:val="00881EBE"/>
    <w:rsid w:val="00881FB3"/>
    <w:rsid w:val="008829F8"/>
    <w:rsid w:val="0088355C"/>
    <w:rsid w:val="0088367B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A68F5"/>
    <w:rsid w:val="008B4FFA"/>
    <w:rsid w:val="008B60EE"/>
    <w:rsid w:val="008C081A"/>
    <w:rsid w:val="008C0A1F"/>
    <w:rsid w:val="008C2FFF"/>
    <w:rsid w:val="008C4EE4"/>
    <w:rsid w:val="008C7056"/>
    <w:rsid w:val="008C737C"/>
    <w:rsid w:val="008D1859"/>
    <w:rsid w:val="008D1A1C"/>
    <w:rsid w:val="008D3D2F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15661"/>
    <w:rsid w:val="00916874"/>
    <w:rsid w:val="00920F78"/>
    <w:rsid w:val="009261C3"/>
    <w:rsid w:val="00926622"/>
    <w:rsid w:val="0092726B"/>
    <w:rsid w:val="00931722"/>
    <w:rsid w:val="00935010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1F76"/>
    <w:rsid w:val="009722E2"/>
    <w:rsid w:val="00974709"/>
    <w:rsid w:val="0097529A"/>
    <w:rsid w:val="0097790C"/>
    <w:rsid w:val="00981020"/>
    <w:rsid w:val="009822C3"/>
    <w:rsid w:val="00984DB3"/>
    <w:rsid w:val="0098506E"/>
    <w:rsid w:val="00987551"/>
    <w:rsid w:val="009920EE"/>
    <w:rsid w:val="00992C85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3390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04D"/>
    <w:rsid w:val="00A1330D"/>
    <w:rsid w:val="00A1359A"/>
    <w:rsid w:val="00A14534"/>
    <w:rsid w:val="00A16DAA"/>
    <w:rsid w:val="00A1707C"/>
    <w:rsid w:val="00A24162"/>
    <w:rsid w:val="00A25023"/>
    <w:rsid w:val="00A270EA"/>
    <w:rsid w:val="00A32B8A"/>
    <w:rsid w:val="00A32F2A"/>
    <w:rsid w:val="00A347C1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865D9"/>
    <w:rsid w:val="00A93A5D"/>
    <w:rsid w:val="00A941B0"/>
    <w:rsid w:val="00AA1A4F"/>
    <w:rsid w:val="00AB32AA"/>
    <w:rsid w:val="00AB32F8"/>
    <w:rsid w:val="00AB4394"/>
    <w:rsid w:val="00AB4791"/>
    <w:rsid w:val="00AB610B"/>
    <w:rsid w:val="00AB770A"/>
    <w:rsid w:val="00AC1245"/>
    <w:rsid w:val="00AC2FF7"/>
    <w:rsid w:val="00AC6698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02B9"/>
    <w:rsid w:val="00AF2ECF"/>
    <w:rsid w:val="00AF2F36"/>
    <w:rsid w:val="00AF711F"/>
    <w:rsid w:val="00B01B5C"/>
    <w:rsid w:val="00B02FBA"/>
    <w:rsid w:val="00B075F5"/>
    <w:rsid w:val="00B10AA9"/>
    <w:rsid w:val="00B10EBE"/>
    <w:rsid w:val="00B12D42"/>
    <w:rsid w:val="00B15214"/>
    <w:rsid w:val="00B155CA"/>
    <w:rsid w:val="00B16AC0"/>
    <w:rsid w:val="00B1783F"/>
    <w:rsid w:val="00B20BFE"/>
    <w:rsid w:val="00B22F3C"/>
    <w:rsid w:val="00B231C9"/>
    <w:rsid w:val="00B236F1"/>
    <w:rsid w:val="00B3316A"/>
    <w:rsid w:val="00B33502"/>
    <w:rsid w:val="00B3372B"/>
    <w:rsid w:val="00B3400D"/>
    <w:rsid w:val="00B35D74"/>
    <w:rsid w:val="00B36C4D"/>
    <w:rsid w:val="00B379DF"/>
    <w:rsid w:val="00B40F58"/>
    <w:rsid w:val="00B41D2A"/>
    <w:rsid w:val="00B44412"/>
    <w:rsid w:val="00B50F99"/>
    <w:rsid w:val="00B51D1B"/>
    <w:rsid w:val="00B540F4"/>
    <w:rsid w:val="00B606B4"/>
    <w:rsid w:val="00B608C7"/>
    <w:rsid w:val="00B60EA4"/>
    <w:rsid w:val="00B60FD0"/>
    <w:rsid w:val="00B6152C"/>
    <w:rsid w:val="00B622DF"/>
    <w:rsid w:val="00B6332A"/>
    <w:rsid w:val="00B6636F"/>
    <w:rsid w:val="00B7102D"/>
    <w:rsid w:val="00B72569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181A"/>
    <w:rsid w:val="00BC44DC"/>
    <w:rsid w:val="00BC7FFE"/>
    <w:rsid w:val="00BD1FE1"/>
    <w:rsid w:val="00BD2C83"/>
    <w:rsid w:val="00BD3CA7"/>
    <w:rsid w:val="00BD431F"/>
    <w:rsid w:val="00BD5E00"/>
    <w:rsid w:val="00BD7FE1"/>
    <w:rsid w:val="00BE05F5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0D5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2C6A"/>
    <w:rsid w:val="00C33C84"/>
    <w:rsid w:val="00C4680A"/>
    <w:rsid w:val="00C47FA6"/>
    <w:rsid w:val="00C50B26"/>
    <w:rsid w:val="00C52345"/>
    <w:rsid w:val="00C525E9"/>
    <w:rsid w:val="00C531F5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B73A3"/>
    <w:rsid w:val="00CB7EE3"/>
    <w:rsid w:val="00CC0DEA"/>
    <w:rsid w:val="00CC2D93"/>
    <w:rsid w:val="00CC387A"/>
    <w:rsid w:val="00CC3E14"/>
    <w:rsid w:val="00CC6B83"/>
    <w:rsid w:val="00CD2844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07D74"/>
    <w:rsid w:val="00D110D7"/>
    <w:rsid w:val="00D12BF6"/>
    <w:rsid w:val="00D17A84"/>
    <w:rsid w:val="00D22DC0"/>
    <w:rsid w:val="00D243A9"/>
    <w:rsid w:val="00D305E5"/>
    <w:rsid w:val="00D34CBF"/>
    <w:rsid w:val="00D35062"/>
    <w:rsid w:val="00D3719D"/>
    <w:rsid w:val="00D37CD3"/>
    <w:rsid w:val="00D418AC"/>
    <w:rsid w:val="00D419C8"/>
    <w:rsid w:val="00D4303B"/>
    <w:rsid w:val="00D43CCC"/>
    <w:rsid w:val="00D44F63"/>
    <w:rsid w:val="00D5143C"/>
    <w:rsid w:val="00D56150"/>
    <w:rsid w:val="00D5697C"/>
    <w:rsid w:val="00D571F9"/>
    <w:rsid w:val="00D6135B"/>
    <w:rsid w:val="00D6429E"/>
    <w:rsid w:val="00D66270"/>
    <w:rsid w:val="00D66A52"/>
    <w:rsid w:val="00D66EFA"/>
    <w:rsid w:val="00D72A2D"/>
    <w:rsid w:val="00D75C50"/>
    <w:rsid w:val="00D76832"/>
    <w:rsid w:val="00D80DA4"/>
    <w:rsid w:val="00D80E25"/>
    <w:rsid w:val="00D8543D"/>
    <w:rsid w:val="00D904AD"/>
    <w:rsid w:val="00D9521A"/>
    <w:rsid w:val="00DA0EA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67C"/>
    <w:rsid w:val="00DC3B66"/>
    <w:rsid w:val="00DC3BB5"/>
    <w:rsid w:val="00DC600B"/>
    <w:rsid w:val="00DC60F0"/>
    <w:rsid w:val="00DC6B95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F32C3"/>
    <w:rsid w:val="00DF3694"/>
    <w:rsid w:val="00DF40DD"/>
    <w:rsid w:val="00DF4D6C"/>
    <w:rsid w:val="00DF5D1C"/>
    <w:rsid w:val="00DF62D3"/>
    <w:rsid w:val="00E01923"/>
    <w:rsid w:val="00E03119"/>
    <w:rsid w:val="00E03F54"/>
    <w:rsid w:val="00E0496B"/>
    <w:rsid w:val="00E0706D"/>
    <w:rsid w:val="00E117DB"/>
    <w:rsid w:val="00E14498"/>
    <w:rsid w:val="00E208D3"/>
    <w:rsid w:val="00E2372E"/>
    <w:rsid w:val="00E2397A"/>
    <w:rsid w:val="00E2406F"/>
    <w:rsid w:val="00E254DB"/>
    <w:rsid w:val="00E2751C"/>
    <w:rsid w:val="00E300FC"/>
    <w:rsid w:val="00E31EA7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1F9B"/>
    <w:rsid w:val="00E72359"/>
    <w:rsid w:val="00E740CD"/>
    <w:rsid w:val="00E74218"/>
    <w:rsid w:val="00E77A81"/>
    <w:rsid w:val="00E81CC5"/>
    <w:rsid w:val="00E82073"/>
    <w:rsid w:val="00E82F25"/>
    <w:rsid w:val="00E83067"/>
    <w:rsid w:val="00E85A87"/>
    <w:rsid w:val="00E85B4A"/>
    <w:rsid w:val="00E86950"/>
    <w:rsid w:val="00E87B33"/>
    <w:rsid w:val="00E9528E"/>
    <w:rsid w:val="00EA5099"/>
    <w:rsid w:val="00EA611D"/>
    <w:rsid w:val="00EA6D78"/>
    <w:rsid w:val="00EB6D4C"/>
    <w:rsid w:val="00EC1351"/>
    <w:rsid w:val="00EC356E"/>
    <w:rsid w:val="00EC3C27"/>
    <w:rsid w:val="00EC4CBF"/>
    <w:rsid w:val="00EE24FD"/>
    <w:rsid w:val="00EE2CA8"/>
    <w:rsid w:val="00EE436A"/>
    <w:rsid w:val="00EE7A9E"/>
    <w:rsid w:val="00EF17E8"/>
    <w:rsid w:val="00EF2F16"/>
    <w:rsid w:val="00EF46D2"/>
    <w:rsid w:val="00EF51D9"/>
    <w:rsid w:val="00EF656C"/>
    <w:rsid w:val="00EF7FA9"/>
    <w:rsid w:val="00F00115"/>
    <w:rsid w:val="00F010A4"/>
    <w:rsid w:val="00F05D25"/>
    <w:rsid w:val="00F130DD"/>
    <w:rsid w:val="00F1474C"/>
    <w:rsid w:val="00F14C0C"/>
    <w:rsid w:val="00F1564A"/>
    <w:rsid w:val="00F16A02"/>
    <w:rsid w:val="00F219D5"/>
    <w:rsid w:val="00F24884"/>
    <w:rsid w:val="00F24C7B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645A9"/>
    <w:rsid w:val="00F73242"/>
    <w:rsid w:val="00F76A41"/>
    <w:rsid w:val="00F770B3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5C87"/>
    <w:rsid w:val="00FB6175"/>
    <w:rsid w:val="00FC6AEA"/>
    <w:rsid w:val="00FC7F56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643"/>
  </w:style>
  <w:style w:type="paragraph" w:styleId="Heading1">
    <w:name w:val="heading 1"/>
    <w:basedOn w:val="Normal"/>
    <w:next w:val="Normal"/>
    <w:link w:val="Heading1Char"/>
    <w:uiPriority w:val="9"/>
    <w:qFormat/>
    <w:rsid w:val="004A0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6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6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6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6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6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6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064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64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4A06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643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31"/>
    <w:qFormat/>
    <w:rsid w:val="004A0643"/>
    <w:rPr>
      <w:smallCaps/>
      <w:color w:val="ED7D31" w:themeColor="accent2"/>
      <w:u w:val="single"/>
    </w:rPr>
  </w:style>
  <w:style w:type="paragraph" w:styleId="ListBullet">
    <w:name w:val="List Bullet"/>
    <w:basedOn w:val="Normal"/>
    <w:link w:val="ListBulletChar"/>
    <w:uiPriority w:val="11"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rsid w:val="00B51D1B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064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64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64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643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qFormat/>
    <w:rsid w:val="004A06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A06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64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643"/>
    <w:rPr>
      <w:b/>
      <w:bCs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4A0643"/>
    <w:rPr>
      <w:b/>
      <w:bCs/>
      <w:smallCap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64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64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6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4A06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6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4A0643"/>
    <w:rPr>
      <w:b/>
      <w:bCs/>
      <w:i/>
      <w:iCs/>
      <w:color w:val="4472C4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4A064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4A06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qFormat/>
    <w:rsid w:val="004A0643"/>
    <w:rPr>
      <w:i/>
      <w:iCs/>
      <w:color w:val="808080" w:themeColor="text1" w:themeTint="7F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A0643"/>
    <w:rPr>
      <w:b/>
      <w:bCs/>
    </w:rPr>
  </w:style>
  <w:style w:type="character" w:styleId="Emphasis">
    <w:name w:val="Emphasis"/>
    <w:basedOn w:val="DefaultParagraphFont"/>
    <w:uiPriority w:val="20"/>
    <w:qFormat/>
    <w:rsid w:val="004A064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A0643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bowser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ic-bowser-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43D33"/>
    <w:rsid w:val="00186712"/>
    <w:rsid w:val="001E3DF7"/>
    <w:rsid w:val="002967DB"/>
    <w:rsid w:val="002D6D13"/>
    <w:rsid w:val="00417368"/>
    <w:rsid w:val="005102AE"/>
    <w:rsid w:val="00514D70"/>
    <w:rsid w:val="005D1E14"/>
    <w:rsid w:val="006457AB"/>
    <w:rsid w:val="008C0212"/>
    <w:rsid w:val="009E0364"/>
    <w:rsid w:val="00B403FB"/>
    <w:rsid w:val="00C31AD4"/>
    <w:rsid w:val="00DD7635"/>
    <w:rsid w:val="00E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2024-01-24T20:53:00Z</dcterms:created>
  <dcterms:modified xsi:type="dcterms:W3CDTF">2024-03-11T17:31:00Z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Public</vt:lpwstr>
  </property>
  <property fmtid="{D5CDD505-2E9C-101B-9397-08002B2CF9AE}" pid="6" name="MSIP_Label_455b24b8-e69b-4583-bfd0-d64b5cee0119_Enabled">
    <vt:lpwstr>true</vt:lpwstr>
  </property>
  <property fmtid="{D5CDD505-2E9C-101B-9397-08002B2CF9AE}" pid="7" name="MSIP_Label_455b24b8-e69b-4583-bfd0-d64b5cee0119_SetDate">
    <vt:lpwstr>2023-11-09T17:17:25Z</vt:lpwstr>
  </property>
  <property fmtid="{D5CDD505-2E9C-101B-9397-08002B2CF9AE}" pid="8" name="MSIP_Label_455b24b8-e69b-4583-bfd0-d64b5cee0119_Method">
    <vt:lpwstr>Privileged</vt:lpwstr>
  </property>
  <property fmtid="{D5CDD505-2E9C-101B-9397-08002B2CF9AE}" pid="9" name="MSIP_Label_455b24b8-e69b-4583-bfd0-d64b5cee0119_Name">
    <vt:lpwstr>Public</vt:lpwstr>
  </property>
  <property fmtid="{D5CDD505-2E9C-101B-9397-08002B2CF9AE}" pid="10" name="MSIP_Label_455b24b8-e69b-4583-bfd0-d64b5cee0119_SiteId">
    <vt:lpwstr>05d75c05-fa1a-42e7-9cf1-eb416c396f2d</vt:lpwstr>
  </property>
  <property fmtid="{D5CDD505-2E9C-101B-9397-08002B2CF9AE}" pid="11" name="MSIP_Label_455b24b8-e69b-4583-bfd0-d64b5cee0119_ActionId">
    <vt:lpwstr>aa2971f8-a991-44b2-907d-fd57d2186482</vt:lpwstr>
  </property>
  <property fmtid="{D5CDD505-2E9C-101B-9397-08002B2CF9AE}" pid="12" name="MSIP_Label_455b24b8-e69b-4583-bfd0-d64b5cee0119_ContentBits">
    <vt:lpwstr>2</vt:lpwstr>
  </property>
</Properties>
</file>